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EB6" w:rsidRDefault="00FE5052">
      <w:r w:rsidRPr="00CD064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46CA77" wp14:editId="4CD1F4D2">
                <wp:simplePos x="0" y="0"/>
                <wp:positionH relativeFrom="column">
                  <wp:posOffset>-586105</wp:posOffset>
                </wp:positionH>
                <wp:positionV relativeFrom="paragraph">
                  <wp:posOffset>276225</wp:posOffset>
                </wp:positionV>
                <wp:extent cx="6950075" cy="0"/>
                <wp:effectExtent l="38100" t="19050" r="60325" b="952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0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7401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E0403" id="Conector recto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15pt,21.75pt" to="501.1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" strokecolor="#ff7401" strokeweight="1.5pt">
                <v:stroke opacity="32896f"/>
                <v:shadow on="t" color="black" opacity=".5" origin=",-.5" offset="0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4A2F8251" wp14:editId="1BA732C6">
                <wp:simplePos x="0" y="0"/>
                <wp:positionH relativeFrom="margin">
                  <wp:posOffset>-576580</wp:posOffset>
                </wp:positionH>
                <wp:positionV relativeFrom="margin">
                  <wp:posOffset>0</wp:posOffset>
                </wp:positionV>
                <wp:extent cx="6921500" cy="241935"/>
                <wp:effectExtent l="0" t="0" r="12700" b="12065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241935"/>
                        </a:xfrm>
                        <a:prstGeom prst="rect">
                          <a:avLst/>
                        </a:prstGeom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4E6EB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9D6FF" w:themeFill="accent1" w:themeFillTint="66"/>
                                  <w:vAlign w:val="center"/>
                                </w:tcPr>
                                <w:p w:rsidR="004E6EB6" w:rsidRDefault="004E6EB6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4E6EB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0099FF" w:themeFill="accent1"/>
                                  <w:vAlign w:val="center"/>
                                </w:tcPr>
                                <w:p w:rsidR="004E6EB6" w:rsidRPr="00B87EE0" w:rsidRDefault="004E6EB6">
                                  <w:pPr>
                                    <w:pStyle w:val="Sinespaciad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6EB6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3366FF" w:themeFill="accent5"/>
                                  <w:vAlign w:val="center"/>
                                </w:tcPr>
                                <w:p w:rsidR="004E6EB6" w:rsidRDefault="004E6EB6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E6EB6" w:rsidRDefault="004E6EB6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F8251" id="Rectángulo 3" o:spid="_x0000_s1026" style="position:absolute;margin-left:-45.4pt;margin-top:0;width:545pt;height:19.0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" o:allowincell="f" fillcolor="#36f [3208]" strokecolor="#002598 [1608]" strokeweight="1pt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4E6EB6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9D6FF" w:themeFill="accent1" w:themeFillTint="66"/>
                            <w:vAlign w:val="center"/>
                          </w:tcPr>
                          <w:p w:rsidR="004E6EB6" w:rsidRDefault="004E6EB6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4E6EB6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0099FF" w:themeFill="accent1"/>
                            <w:vAlign w:val="center"/>
                          </w:tcPr>
                          <w:p w:rsidR="004E6EB6" w:rsidRPr="00B87EE0" w:rsidRDefault="004E6EB6">
                            <w:pPr>
                              <w:pStyle w:val="Sinespaciad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6EB6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3366FF" w:themeFill="accent5"/>
                            <w:vAlign w:val="center"/>
                          </w:tcPr>
                          <w:p w:rsidR="004E6EB6" w:rsidRDefault="004E6EB6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4E6EB6" w:rsidRDefault="004E6EB6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dt>
      <w:sdtPr>
        <w:alias w:val="Nombre del currículo"/>
        <w:tag w:val="Nombre del currículo"/>
        <w:id w:val="-1667471191"/>
        <w:placeholder>
          <w:docPart w:val="EB482C167001492482375D2D0673A0EA"/>
        </w:placeholder>
        <w:docPartList>
          <w:docPartGallery w:val="Quick Parts"/>
          <w:docPartCategory w:val=" Nombre del currículo"/>
        </w:docPartList>
      </w:sdtPr>
      <w:sdtEndPr/>
      <w:sdtContent>
        <w:p w:rsidR="004E6EB6" w:rsidRDefault="004E6EB6"/>
        <w:tbl>
          <w:tblPr>
            <w:tblW w:w="5000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237"/>
            <w:gridCol w:w="2834"/>
          </w:tblGrid>
          <w:tr w:rsidR="004E6EB6" w:rsidTr="00FD7265">
            <w:tc>
              <w:tcPr>
                <w:tcW w:w="3438" w:type="pct"/>
              </w:tcPr>
              <w:sdt>
                <w:sdtPr>
                  <w:rPr>
                    <w:color w:val="0066FF"/>
                    <w:sz w:val="44"/>
                  </w:rPr>
                  <w:id w:val="26081749"/>
                  <w:placeholder>
                    <w:docPart w:val="9D4FF08D87834D9DA0DFCE77ECD1EA1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E6EB6" w:rsidRPr="00B87EE0" w:rsidRDefault="00D111D8">
                    <w:pPr>
                      <w:pStyle w:val="Nombre"/>
                      <w:spacing w:line="240" w:lineRule="auto"/>
                      <w:rPr>
                        <w:color w:val="0066FF"/>
                        <w:sz w:val="44"/>
                      </w:rPr>
                    </w:pPr>
                    <w:r w:rsidRPr="00B87EE0">
                      <w:rPr>
                        <w:color w:val="0066FF"/>
                        <w:sz w:val="44"/>
                      </w:rPr>
                      <w:t>Josías Daniel Machado Venturini</w:t>
                    </w:r>
                  </w:p>
                </w:sdtContent>
              </w:sdt>
              <w:p w:rsidR="00FD7265" w:rsidRPr="00FD7265" w:rsidRDefault="00FD7265">
                <w:pPr>
                  <w:pStyle w:val="Sinespaciado"/>
                  <w:rPr>
                    <w:sz w:val="24"/>
                  </w:rPr>
                </w:pPr>
              </w:p>
              <w:p w:rsidR="004E6EB6" w:rsidRPr="00FD7265" w:rsidRDefault="00D111D8" w:rsidP="00FD7265">
                <w:pPr>
                  <w:pStyle w:val="Sinespaciado"/>
                  <w:spacing w:line="276" w:lineRule="auto"/>
                  <w:rPr>
                    <w:rFonts w:asciiTheme="majorHAnsi" w:hAnsiTheme="majorHAnsi"/>
                    <w:sz w:val="24"/>
                  </w:rPr>
                </w:pPr>
                <w:r w:rsidRPr="00FD7265">
                  <w:rPr>
                    <w:rFonts w:asciiTheme="majorHAnsi" w:hAnsiTheme="majorHAnsi"/>
                    <w:sz w:val="24"/>
                  </w:rPr>
                  <w:t>Fecha de nacimiento: 14/12/1995</w:t>
                </w:r>
              </w:p>
              <w:p w:rsidR="004E6EB6" w:rsidRPr="00FD7265" w:rsidRDefault="00D111D8" w:rsidP="00FD7265">
                <w:pPr>
                  <w:pStyle w:val="Sinespaciado"/>
                  <w:spacing w:line="276" w:lineRule="auto"/>
                  <w:rPr>
                    <w:rFonts w:asciiTheme="majorHAnsi" w:hAnsiTheme="majorHAnsi"/>
                    <w:sz w:val="24"/>
                  </w:rPr>
                </w:pPr>
                <w:r w:rsidRPr="00FD7265">
                  <w:rPr>
                    <w:rFonts w:asciiTheme="majorHAnsi" w:hAnsiTheme="majorHAnsi"/>
                    <w:sz w:val="24"/>
                  </w:rPr>
                  <w:t>Cédula de identidad: 1-1631-0431</w:t>
                </w:r>
              </w:p>
              <w:p w:rsidR="004E6EB6" w:rsidRPr="00FD7265" w:rsidRDefault="00D111D8" w:rsidP="00FD7265">
                <w:pPr>
                  <w:pStyle w:val="Sinespaciado"/>
                  <w:spacing w:line="276" w:lineRule="auto"/>
                  <w:rPr>
                    <w:rFonts w:asciiTheme="majorHAnsi" w:hAnsiTheme="majorHAnsi"/>
                    <w:sz w:val="24"/>
                  </w:rPr>
                </w:pPr>
                <w:r w:rsidRPr="00FD7265">
                  <w:rPr>
                    <w:rFonts w:asciiTheme="majorHAnsi" w:hAnsiTheme="majorHAnsi"/>
                    <w:sz w:val="24"/>
                  </w:rPr>
                  <w:t>Estado civil: Soltero</w:t>
                </w:r>
              </w:p>
              <w:p w:rsidR="004E6EB6" w:rsidRPr="00FD7265" w:rsidRDefault="00D111D8" w:rsidP="00FD7265">
                <w:pPr>
                  <w:pStyle w:val="Sinespaciado"/>
                  <w:spacing w:line="276" w:lineRule="auto"/>
                  <w:rPr>
                    <w:rFonts w:asciiTheme="majorHAnsi" w:hAnsiTheme="majorHAnsi"/>
                    <w:sz w:val="24"/>
                  </w:rPr>
                </w:pPr>
                <w:r w:rsidRPr="00FD7265">
                  <w:rPr>
                    <w:rFonts w:asciiTheme="majorHAnsi" w:hAnsiTheme="majorHAnsi"/>
                    <w:sz w:val="24"/>
                  </w:rPr>
                  <w:t>Nacionalidad: Costarricense</w:t>
                </w:r>
                <w:bookmarkStart w:id="0" w:name="_GoBack"/>
                <w:bookmarkEnd w:id="0"/>
              </w:p>
              <w:p w:rsidR="00FD7265" w:rsidRPr="00FD7265" w:rsidRDefault="00FD7265" w:rsidP="00FD7265">
                <w:pPr>
                  <w:pStyle w:val="Sinespaciado"/>
                  <w:spacing w:line="276" w:lineRule="auto"/>
                  <w:rPr>
                    <w:rFonts w:asciiTheme="majorHAnsi" w:hAnsiTheme="majorHAnsi"/>
                    <w:sz w:val="24"/>
                  </w:rPr>
                </w:pPr>
                <w:r w:rsidRPr="00FD7265">
                  <w:rPr>
                    <w:rFonts w:asciiTheme="majorHAnsi" w:hAnsiTheme="majorHAnsi"/>
                    <w:sz w:val="24"/>
                  </w:rPr>
                  <w:t xml:space="preserve">Dirección: San José, Desamparados, San Juan de Dios. </w:t>
                </w:r>
              </w:p>
              <w:p w:rsidR="00D111D8" w:rsidRPr="00FD7265" w:rsidRDefault="00FD7265" w:rsidP="00FD7265">
                <w:pPr>
                  <w:pStyle w:val="Sinespaciado"/>
                  <w:spacing w:line="276" w:lineRule="auto"/>
                  <w:rPr>
                    <w:rFonts w:asciiTheme="majorHAnsi" w:hAnsiTheme="majorHAnsi"/>
                    <w:sz w:val="24"/>
                  </w:rPr>
                </w:pPr>
                <w:r w:rsidRPr="00FD7265">
                  <w:rPr>
                    <w:rFonts w:asciiTheme="majorHAnsi" w:hAnsiTheme="majorHAnsi"/>
                    <w:sz w:val="24"/>
                  </w:rPr>
                  <w:t>Teléfonos: 8317- 6116 | 7074-7143</w:t>
                </w:r>
              </w:p>
              <w:p w:rsidR="00FD7265" w:rsidRPr="00FD7265" w:rsidRDefault="00FD7265" w:rsidP="00FD7265">
                <w:pPr>
                  <w:pStyle w:val="Sinespaciado"/>
                  <w:spacing w:line="276" w:lineRule="auto"/>
                  <w:rPr>
                    <w:rFonts w:asciiTheme="majorHAnsi" w:hAnsiTheme="majorHAnsi"/>
                    <w:sz w:val="24"/>
                    <w:lang w:val="es-ES_tradnl"/>
                  </w:rPr>
                </w:pPr>
                <w:r w:rsidRPr="00FD7265">
                  <w:rPr>
                    <w:rFonts w:asciiTheme="majorHAnsi" w:hAnsiTheme="majorHAnsi"/>
                    <w:sz w:val="24"/>
                    <w:lang w:val="es-ES_tradnl"/>
                  </w:rPr>
                  <w:t xml:space="preserve">E-Mail: </w:t>
                </w:r>
                <w:hyperlink r:id="rId10" w:history="1">
                  <w:r w:rsidRPr="00585805">
                    <w:rPr>
                      <w:rStyle w:val="Hipervnculo"/>
                      <w:rFonts w:asciiTheme="majorHAnsi" w:hAnsiTheme="majorHAnsi"/>
                      <w:color w:val="FF7401"/>
                      <w:sz w:val="24"/>
                      <w:u w:val="none"/>
                      <w:lang w:val="es-ES_tradnl"/>
                      <w14:textFill>
                        <w14:solidFill>
                          <w14:srgbClr w14:val="FF7401">
                            <w14:alpha w14:val="20000"/>
                          </w14:srgbClr>
                        </w14:solidFill>
                      </w14:textFill>
                    </w:rPr>
                    <w:t>josiah.machado@outlook.com</w:t>
                  </w:r>
                </w:hyperlink>
              </w:p>
              <w:p w:rsidR="00D111D8" w:rsidRDefault="001C25B2" w:rsidP="003F7B4A">
                <w:pPr>
                  <w:pStyle w:val="Sinespaciado"/>
                </w:pPr>
                <w:r>
                  <w:rPr>
                    <w:rFonts w:asciiTheme="majorHAnsi" w:hAnsiTheme="majorHAnsi"/>
                    <w:sz w:val="24"/>
                    <w:lang w:val="es-ES_tradnl"/>
                  </w:rPr>
                  <w:t>Portfolio</w:t>
                </w:r>
                <w:r w:rsidRPr="00FD7265">
                  <w:rPr>
                    <w:rFonts w:asciiTheme="majorHAnsi" w:hAnsiTheme="majorHAnsi"/>
                    <w:sz w:val="24"/>
                    <w:lang w:val="es-ES_tradnl"/>
                  </w:rPr>
                  <w:t>:</w:t>
                </w:r>
                <w:r>
                  <w:rPr>
                    <w:rFonts w:asciiTheme="majorHAnsi" w:hAnsiTheme="majorHAnsi"/>
                    <w:sz w:val="24"/>
                    <w:lang w:val="es-ES_tradnl"/>
                  </w:rPr>
                  <w:t xml:space="preserve"> </w:t>
                </w:r>
                <w:hyperlink r:id="rId11" w:history="1">
                  <w:r w:rsidRPr="00191F9A">
                    <w:rPr>
                      <w:rStyle w:val="Hipervnculo"/>
                      <w:rFonts w:asciiTheme="majorHAnsi" w:hAnsiTheme="majorHAnsi"/>
                      <w:color w:val="FF7401"/>
                      <w:sz w:val="24"/>
                      <w:u w:val="none"/>
                      <w:lang w:val="es-ES_tradnl"/>
                      <w14:textFill>
                        <w14:solidFill>
                          <w14:srgbClr w14:val="FF7401">
                            <w14:alpha w14:val="20000"/>
                          </w14:srgbClr>
                        </w14:solidFill>
                      </w14:textFill>
                    </w:rPr>
                    <w:t>josiasmachado.</w:t>
                  </w:r>
                  <w:r w:rsidR="003F7B4A" w:rsidRPr="00191F9A">
                    <w:rPr>
                      <w:rStyle w:val="Hipervnculo"/>
                      <w:rFonts w:asciiTheme="majorHAnsi" w:hAnsiTheme="majorHAnsi"/>
                      <w:color w:val="FF7401"/>
                      <w:sz w:val="24"/>
                      <w:u w:val="none"/>
                      <w:lang w:val="es-ES_tradnl"/>
                      <w14:textFill>
                        <w14:solidFill>
                          <w14:srgbClr w14:val="FF7401">
                            <w14:alpha w14:val="20000"/>
                          </w14:srgbClr>
                        </w14:solidFill>
                      </w14:textFill>
                    </w:rPr>
                    <w:t>website</w:t>
                  </w:r>
                </w:hyperlink>
              </w:p>
            </w:tc>
            <w:tc>
              <w:tcPr>
                <w:tcW w:w="1562" w:type="pct"/>
              </w:tcPr>
              <w:p w:rsidR="004E6EB6" w:rsidRDefault="00A065F5" w:rsidP="00641C46">
                <w:pPr>
                  <w:pStyle w:val="Sinespaciado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>
                          <wp:simplePos x="0" y="0"/>
                          <wp:positionH relativeFrom="column">
                            <wp:posOffset>180009</wp:posOffset>
                          </wp:positionH>
                          <wp:positionV relativeFrom="paragraph">
                            <wp:posOffset>167640</wp:posOffset>
                          </wp:positionV>
                          <wp:extent cx="1439186" cy="1782749"/>
                          <wp:effectExtent l="0" t="0" r="27940" b="27305"/>
                          <wp:wrapNone/>
                          <wp:docPr id="2" name="Rectángulo 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439186" cy="17827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FF7401">
                                        <a:alpha val="50000"/>
                                      </a:srgb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rect w14:anchorId="5AC174D5" id="Rectángulo 2" o:spid="_x0000_s1026" style="position:absolute;margin-left:14.15pt;margin-top:13.2pt;width:113.3pt;height:14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" filled="f" strokecolor="#ff7401" strokeweight="2pt">
                          <v:stroke opacity="32896f"/>
                        </v:rect>
                      </w:pict>
                    </mc:Fallback>
                  </mc:AlternateContent>
                </w:r>
                <w:r w:rsidR="00D111D8">
                  <w:t xml:space="preserve">    </w:t>
                </w:r>
                <w:r w:rsidR="00641C46">
                  <w:br/>
                  <w:t xml:space="preserve">     </w:t>
                </w:r>
                <w:r w:rsidR="00D111D8">
                  <w:t xml:space="preserve"> </w:t>
                </w:r>
                <w:r w:rsidR="00D111D8">
                  <w:rPr>
                    <w:noProof/>
                  </w:rPr>
                  <w:drawing>
                    <wp:inline distT="0" distB="0" distL="0" distR="0" wp14:anchorId="24D940E6" wp14:editId="3D9B8448">
                      <wp:extent cx="1428949" cy="1790950"/>
                      <wp:effectExtent l="0" t="0" r="0" b="0"/>
                      <wp:docPr id="10" name="Imagen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fotografía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949" cy="1790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4E6EB6" w:rsidRDefault="00EA2AB7"/>
      </w:sdtContent>
    </w:sdt>
    <w:p w:rsidR="004E6EB6" w:rsidRPr="00096B67" w:rsidRDefault="00635C11" w:rsidP="00096B67">
      <w:pPr>
        <w:pStyle w:val="Seccin"/>
        <w:spacing w:line="276" w:lineRule="auto"/>
        <w:rPr>
          <w:color w:val="0066FF"/>
        </w:rPr>
      </w:pPr>
      <w:r w:rsidRPr="00096B67">
        <w:rPr>
          <w:color w:val="0066FF"/>
        </w:rPr>
        <w:t>Formación académica</w:t>
      </w:r>
    </w:p>
    <w:p w:rsidR="004E6EB6" w:rsidRPr="00641C46" w:rsidRDefault="00641C46" w:rsidP="00096B67">
      <w:pPr>
        <w:pStyle w:val="Subseccin"/>
        <w:spacing w:line="276" w:lineRule="auto"/>
      </w:pPr>
      <w:r w:rsidRPr="00096B67">
        <w:rPr>
          <w:color w:val="auto"/>
        </w:rPr>
        <w:t xml:space="preserve">Bachiller en Educación Media </w:t>
      </w:r>
      <w:r w:rsidR="00635C11" w:rsidRPr="00096B67">
        <w:rPr>
          <w:color w:val="auto"/>
          <w:lang w:val="es-ES"/>
        </w:rPr>
        <w:t xml:space="preserve"> </w:t>
      </w:r>
      <w:r w:rsidR="00635C11" w:rsidRPr="00096B67">
        <w:rPr>
          <w:color w:val="000000" w:themeColor="text1"/>
          <w:lang w:val="es-ES"/>
        </w:rPr>
        <w:t>|</w:t>
      </w:r>
      <w:r w:rsidR="00635C11" w:rsidRPr="0031038C">
        <w:rPr>
          <w:b w:val="0"/>
          <w:color w:val="000000" w:themeColor="text1"/>
          <w:lang w:val="es-ES"/>
        </w:rPr>
        <w:t xml:space="preserve"> </w:t>
      </w:r>
      <w:r w:rsidRPr="00096B67">
        <w:rPr>
          <w:b w:val="0"/>
          <w:color w:val="auto"/>
        </w:rPr>
        <w:t>CINDEA Ricardo Jiménez Oreamuno</w:t>
      </w:r>
      <w:r w:rsidRPr="00641C46">
        <w:t xml:space="preserve">                   </w:t>
      </w:r>
    </w:p>
    <w:p w:rsidR="004E6EB6" w:rsidRPr="00641C46" w:rsidRDefault="00641C46" w:rsidP="00096B67">
      <w:pPr>
        <w:pStyle w:val="Listaconvietas"/>
        <w:numPr>
          <w:ilvl w:val="0"/>
          <w:numId w:val="1"/>
        </w:numPr>
        <w:rPr>
          <w:rFonts w:asciiTheme="majorHAnsi" w:hAnsiTheme="majorHAnsi"/>
        </w:rPr>
      </w:pPr>
      <w:r w:rsidRPr="00641C46">
        <w:rPr>
          <w:rFonts w:asciiTheme="majorHAnsi" w:hAnsiTheme="majorHAnsi"/>
        </w:rPr>
        <w:t>Año: 2015</w:t>
      </w:r>
      <w:r>
        <w:rPr>
          <w:rFonts w:asciiTheme="majorHAnsi" w:hAnsiTheme="majorHAnsi"/>
        </w:rPr>
        <w:br/>
      </w:r>
    </w:p>
    <w:p w:rsidR="00641C46" w:rsidRPr="00641C46" w:rsidRDefault="00FE5052" w:rsidP="00096B67">
      <w:pPr>
        <w:pStyle w:val="Subseccin"/>
        <w:spacing w:line="276" w:lineRule="auto"/>
      </w:pPr>
      <w:r w:rsidRPr="00096B67">
        <w:rPr>
          <w:color w:val="auto"/>
        </w:rPr>
        <w:t>Certificación en F</w:t>
      </w:r>
      <w:r w:rsidR="00641C46" w:rsidRPr="00096B67">
        <w:rPr>
          <w:color w:val="auto"/>
        </w:rPr>
        <w:t xml:space="preserve">undamentos de Scrum </w:t>
      </w:r>
      <w:r w:rsidR="00641C46" w:rsidRPr="00096B67">
        <w:rPr>
          <w:color w:val="000000" w:themeColor="text1"/>
          <w:lang w:val="es-ES"/>
        </w:rPr>
        <w:t>|</w:t>
      </w:r>
      <w:r w:rsidR="00641C46" w:rsidRPr="00FE5052">
        <w:rPr>
          <w:b w:val="0"/>
          <w:color w:val="FF9900"/>
          <w:lang w:val="es-ES"/>
        </w:rPr>
        <w:t xml:space="preserve"> </w:t>
      </w:r>
      <w:hyperlink r:id="rId13" w:history="1">
        <w:r w:rsidR="00641C46" w:rsidRPr="00096B67">
          <w:rPr>
            <w:rStyle w:val="Hipervnculo"/>
            <w:b w:val="0"/>
            <w:color w:val="auto"/>
            <w:u w:val="none"/>
            <w:lang w:val="es-ES_tradnl"/>
          </w:rPr>
          <w:t>SCRUMstudy</w:t>
        </w:r>
      </w:hyperlink>
      <w:r w:rsidR="00641C46" w:rsidRPr="00641C46">
        <w:t xml:space="preserve">                   </w:t>
      </w:r>
    </w:p>
    <w:p w:rsidR="00641C46" w:rsidRDefault="00641C46" w:rsidP="00096B67">
      <w:pPr>
        <w:pStyle w:val="Listaconvietas"/>
        <w:numPr>
          <w:ilvl w:val="0"/>
          <w:numId w:val="1"/>
        </w:numPr>
        <w:rPr>
          <w:rFonts w:asciiTheme="majorHAnsi" w:hAnsiTheme="majorHAnsi"/>
        </w:rPr>
      </w:pPr>
      <w:r w:rsidRPr="00641C46">
        <w:rPr>
          <w:rFonts w:asciiTheme="majorHAnsi" w:hAnsiTheme="majorHAnsi"/>
        </w:rPr>
        <w:t xml:space="preserve">Año: </w:t>
      </w:r>
      <w:r w:rsidR="0031038C">
        <w:rPr>
          <w:rFonts w:asciiTheme="majorHAnsi" w:hAnsiTheme="majorHAnsi"/>
        </w:rPr>
        <w:t>2017</w:t>
      </w:r>
      <w:r>
        <w:rPr>
          <w:rFonts w:asciiTheme="majorHAnsi" w:hAnsiTheme="majorHAnsi"/>
        </w:rPr>
        <w:br/>
      </w:r>
    </w:p>
    <w:p w:rsidR="00641C46" w:rsidRPr="00641C46" w:rsidRDefault="0093514E" w:rsidP="00096B67">
      <w:pPr>
        <w:pStyle w:val="Subseccin"/>
        <w:spacing w:line="276" w:lineRule="auto"/>
      </w:pPr>
      <w:r>
        <w:rPr>
          <w:color w:val="auto"/>
        </w:rPr>
        <w:t xml:space="preserve">Técnico </w:t>
      </w:r>
      <w:r w:rsidR="00641C46" w:rsidRPr="00096B67">
        <w:rPr>
          <w:color w:val="auto"/>
        </w:rPr>
        <w:t xml:space="preserve">en Desarrollo Web </w:t>
      </w:r>
      <w:r w:rsidR="00641C46" w:rsidRPr="00096B67">
        <w:rPr>
          <w:color w:val="auto"/>
          <w:lang w:val="es-ES"/>
        </w:rPr>
        <w:t>|</w:t>
      </w:r>
      <w:r w:rsidR="00641C46" w:rsidRPr="00096B67">
        <w:rPr>
          <w:b w:val="0"/>
          <w:color w:val="auto"/>
          <w:lang w:val="es-ES"/>
        </w:rPr>
        <w:t xml:space="preserve"> </w:t>
      </w:r>
      <w:hyperlink r:id="rId14" w:history="1">
        <w:r w:rsidR="00641C46" w:rsidRPr="00096B67">
          <w:rPr>
            <w:rStyle w:val="Hipervnculo"/>
            <w:b w:val="0"/>
            <w:color w:val="auto"/>
            <w:u w:val="none"/>
            <w:lang w:val="es-ES_tradnl"/>
          </w:rPr>
          <w:t>Universidad Politécnica Internacional</w:t>
        </w:r>
      </w:hyperlink>
      <w:r w:rsidR="00641C46" w:rsidRPr="00096B67">
        <w:rPr>
          <w:b w:val="0"/>
        </w:rPr>
        <w:t xml:space="preserve">  </w:t>
      </w:r>
      <w:r w:rsidR="00641C46" w:rsidRPr="00641C46">
        <w:t xml:space="preserve">               </w:t>
      </w:r>
    </w:p>
    <w:p w:rsidR="00641C46" w:rsidRPr="00641C46" w:rsidRDefault="00641C46" w:rsidP="00096B67">
      <w:pPr>
        <w:pStyle w:val="Listaconvietas"/>
        <w:numPr>
          <w:ilvl w:val="0"/>
          <w:numId w:val="1"/>
        </w:numPr>
        <w:rPr>
          <w:rFonts w:asciiTheme="majorHAnsi" w:hAnsiTheme="majorHAnsi"/>
        </w:rPr>
      </w:pPr>
      <w:r w:rsidRPr="00641C46">
        <w:rPr>
          <w:rFonts w:asciiTheme="majorHAnsi" w:hAnsiTheme="majorHAnsi"/>
        </w:rPr>
        <w:t xml:space="preserve">Año: </w:t>
      </w:r>
      <w:r w:rsidR="00537263">
        <w:rPr>
          <w:rFonts w:asciiTheme="majorHAnsi" w:hAnsiTheme="majorHAnsi"/>
        </w:rPr>
        <w:t xml:space="preserve">2018 </w:t>
      </w:r>
    </w:p>
    <w:p w:rsidR="00641C46" w:rsidRDefault="00641C46" w:rsidP="00641C46">
      <w:pPr>
        <w:pStyle w:val="Listaconvietas"/>
        <w:numPr>
          <w:ilvl w:val="0"/>
          <w:numId w:val="0"/>
        </w:numPr>
        <w:rPr>
          <w:rFonts w:asciiTheme="majorHAnsi" w:hAnsiTheme="majorHAnsi"/>
        </w:rPr>
      </w:pPr>
    </w:p>
    <w:p w:rsidR="00FA6CB1" w:rsidRPr="00641C46" w:rsidRDefault="00FA6CB1" w:rsidP="00FA6CB1">
      <w:pPr>
        <w:pStyle w:val="Subseccin"/>
        <w:spacing w:line="276" w:lineRule="auto"/>
      </w:pPr>
      <w:r>
        <w:rPr>
          <w:color w:val="auto"/>
        </w:rPr>
        <w:t>Curso Online de Programación</w:t>
      </w:r>
      <w:r w:rsidRPr="00096B67">
        <w:rPr>
          <w:color w:val="auto"/>
        </w:rPr>
        <w:t xml:space="preserve"> </w:t>
      </w:r>
      <w:r w:rsidRPr="00096B67">
        <w:rPr>
          <w:color w:val="auto"/>
          <w:lang w:val="es-ES"/>
        </w:rPr>
        <w:t>|</w:t>
      </w:r>
      <w:r w:rsidRPr="00096B67">
        <w:rPr>
          <w:b w:val="0"/>
          <w:color w:val="auto"/>
          <w:lang w:val="es-ES"/>
        </w:rPr>
        <w:t xml:space="preserve"> </w:t>
      </w:r>
      <w:hyperlink r:id="rId15" w:history="1">
        <w:r>
          <w:rPr>
            <w:rStyle w:val="Hipervnculo"/>
            <w:b w:val="0"/>
            <w:color w:val="auto"/>
            <w:u w:val="none"/>
            <w:lang w:val="es-ES_tradnl"/>
          </w:rPr>
          <w:t>Platzi</w:t>
        </w:r>
      </w:hyperlink>
      <w:r w:rsidRPr="00096B67">
        <w:rPr>
          <w:b w:val="0"/>
        </w:rPr>
        <w:t xml:space="preserve">  </w:t>
      </w:r>
      <w:r w:rsidRPr="00641C46">
        <w:t xml:space="preserve">               </w:t>
      </w:r>
    </w:p>
    <w:p w:rsidR="00FA6CB1" w:rsidRPr="00641C46" w:rsidRDefault="00FA6CB1" w:rsidP="00FA6CB1">
      <w:pPr>
        <w:pStyle w:val="Listaconvietas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En curso </w:t>
      </w:r>
    </w:p>
    <w:p w:rsidR="00FA6CB1" w:rsidRDefault="00FA6CB1" w:rsidP="00641C46">
      <w:pPr>
        <w:pStyle w:val="Listaconvietas"/>
        <w:numPr>
          <w:ilvl w:val="0"/>
          <w:numId w:val="0"/>
        </w:numPr>
        <w:rPr>
          <w:rFonts w:asciiTheme="majorHAnsi" w:hAnsiTheme="majorHAnsi"/>
        </w:rPr>
      </w:pPr>
    </w:p>
    <w:p w:rsidR="00460352" w:rsidRPr="00096B67" w:rsidRDefault="00635C11" w:rsidP="00096B67">
      <w:pPr>
        <w:pStyle w:val="Seccin"/>
        <w:rPr>
          <w:color w:val="0066FF"/>
        </w:rPr>
      </w:pPr>
      <w:r w:rsidRPr="00096B67">
        <w:rPr>
          <w:color w:val="0066FF"/>
        </w:rPr>
        <w:t>Experiencia</w:t>
      </w:r>
    </w:p>
    <w:p w:rsidR="004E6EB6" w:rsidRPr="00AB00D7" w:rsidRDefault="00755919" w:rsidP="00460352">
      <w:pPr>
        <w:pStyle w:val="Subseccin"/>
        <w:spacing w:line="276" w:lineRule="auto"/>
        <w:rPr>
          <w:color w:val="FF7401"/>
        </w:rPr>
      </w:pPr>
      <w:r w:rsidRPr="00096B67">
        <w:rPr>
          <w:color w:val="auto"/>
        </w:rPr>
        <w:t>A</w:t>
      </w:r>
      <w:r w:rsidR="00975860" w:rsidRPr="00096B67">
        <w:rPr>
          <w:color w:val="auto"/>
        </w:rPr>
        <w:t>sesor de</w:t>
      </w:r>
      <w:r w:rsidRPr="00096B67">
        <w:rPr>
          <w:color w:val="auto"/>
        </w:rPr>
        <w:t xml:space="preserve"> ventas</w:t>
      </w:r>
      <w:r w:rsidRPr="00096B67">
        <w:rPr>
          <w:b w:val="0"/>
          <w:color w:val="auto"/>
        </w:rPr>
        <w:t xml:space="preserve"> </w:t>
      </w:r>
      <w:r>
        <w:rPr>
          <w:b w:val="0"/>
        </w:rPr>
        <w:br/>
      </w:r>
      <w:r w:rsidR="005C431B" w:rsidRPr="00AB00D7">
        <w:rPr>
          <w:b w:val="0"/>
          <w:color w:val="FF7401"/>
        </w:rPr>
        <w:t>Diciembre 2011 -</w:t>
      </w:r>
      <w:r w:rsidR="0031038C" w:rsidRPr="00AB00D7">
        <w:rPr>
          <w:b w:val="0"/>
          <w:color w:val="FF7401"/>
        </w:rPr>
        <w:t xml:space="preserve"> Febrero 2012</w:t>
      </w:r>
      <w:r w:rsidR="005C431B" w:rsidRPr="00AB00D7">
        <w:rPr>
          <w:b w:val="0"/>
          <w:color w:val="FF7401"/>
        </w:rPr>
        <w:t xml:space="preserve"> |</w:t>
      </w:r>
      <w:r w:rsidR="00635C11" w:rsidRPr="00AB00D7">
        <w:rPr>
          <w:b w:val="0"/>
          <w:color w:val="FF7401"/>
        </w:rPr>
        <w:t xml:space="preserve"> </w:t>
      </w:r>
      <w:r w:rsidR="0031038C" w:rsidRPr="00AB00D7">
        <w:rPr>
          <w:b w:val="0"/>
          <w:color w:val="FF7401"/>
        </w:rPr>
        <w:t>Abril 201</w:t>
      </w:r>
      <w:r w:rsidR="005C431B" w:rsidRPr="00AB00D7">
        <w:rPr>
          <w:b w:val="0"/>
          <w:color w:val="FF7401"/>
        </w:rPr>
        <w:t>2 -</w:t>
      </w:r>
      <w:r w:rsidR="0031038C" w:rsidRPr="00AB00D7">
        <w:rPr>
          <w:b w:val="0"/>
          <w:color w:val="FF7401"/>
        </w:rPr>
        <w:t xml:space="preserve"> Junio 2012 </w:t>
      </w:r>
    </w:p>
    <w:p w:rsidR="00460352" w:rsidRDefault="0031038C" w:rsidP="00460352">
      <w:pPr>
        <w:rPr>
          <w:rFonts w:asciiTheme="majorHAnsi" w:hAnsiTheme="majorHAnsi"/>
        </w:rPr>
      </w:pPr>
      <w:r w:rsidRPr="00AB00D7">
        <w:rPr>
          <w:rFonts w:asciiTheme="majorHAnsi" w:hAnsiTheme="majorHAnsi"/>
          <w:color w:val="0066FF"/>
          <w:sz w:val="24"/>
        </w:rPr>
        <w:t>Verde Menta</w:t>
      </w:r>
      <w:r w:rsidR="00635C11" w:rsidRPr="00AB00D7">
        <w:rPr>
          <w:rFonts w:asciiTheme="majorHAnsi" w:hAnsiTheme="majorHAnsi"/>
          <w:b/>
          <w:color w:val="0066FF"/>
          <w:sz w:val="24"/>
          <w:lang w:val="es-ES"/>
        </w:rPr>
        <w:t xml:space="preserve"> </w:t>
      </w:r>
      <w:r w:rsidR="00AB00D7">
        <w:rPr>
          <w:rFonts w:asciiTheme="majorHAnsi" w:hAnsiTheme="majorHAnsi"/>
          <w:b/>
          <w:color w:val="0066FF"/>
          <w:sz w:val="24"/>
          <w:lang w:val="es-ES"/>
        </w:rPr>
        <w:t>|</w:t>
      </w:r>
      <w:r w:rsidR="00635C11" w:rsidRPr="00AB00D7">
        <w:rPr>
          <w:rFonts w:asciiTheme="majorHAnsi" w:hAnsiTheme="majorHAnsi"/>
          <w:b/>
          <w:color w:val="0066FF"/>
          <w:sz w:val="24"/>
          <w:lang w:val="es-ES"/>
        </w:rPr>
        <w:t xml:space="preserve"> </w:t>
      </w:r>
      <w:r w:rsidRPr="00AB00D7">
        <w:rPr>
          <w:rFonts w:asciiTheme="majorHAnsi" w:hAnsiTheme="majorHAnsi"/>
          <w:color w:val="0066FF"/>
          <w:sz w:val="24"/>
        </w:rPr>
        <w:t>Jefe: César González  2256-1739</w:t>
      </w:r>
      <w:r w:rsidR="00755919" w:rsidRPr="00656897">
        <w:rPr>
          <w:rFonts w:asciiTheme="majorHAnsi" w:hAnsiTheme="majorHAnsi"/>
          <w:b/>
          <w:color w:val="0066FF"/>
          <w:sz w:val="24"/>
        </w:rPr>
        <w:br/>
      </w:r>
      <w:r w:rsidR="00755919">
        <w:rPr>
          <w:rFonts w:asciiTheme="majorHAnsi" w:hAnsiTheme="majorHAnsi"/>
        </w:rPr>
        <w:t>Trab</w:t>
      </w:r>
      <w:r w:rsidR="002C7C12">
        <w:rPr>
          <w:rFonts w:asciiTheme="majorHAnsi" w:hAnsiTheme="majorHAnsi"/>
        </w:rPr>
        <w:t>ajo por temporada como asesor de</w:t>
      </w:r>
      <w:r w:rsidR="00755919">
        <w:rPr>
          <w:rFonts w:asciiTheme="majorHAnsi" w:hAnsiTheme="majorHAnsi"/>
        </w:rPr>
        <w:t xml:space="preserve"> ventas </w:t>
      </w:r>
      <w:r w:rsidRPr="0031038C">
        <w:rPr>
          <w:rFonts w:asciiTheme="majorHAnsi" w:hAnsiTheme="majorHAnsi"/>
        </w:rPr>
        <w:t>e</w:t>
      </w:r>
      <w:r w:rsidR="00755919">
        <w:rPr>
          <w:rFonts w:asciiTheme="majorHAnsi" w:hAnsiTheme="majorHAnsi"/>
        </w:rPr>
        <w:t>n</w:t>
      </w:r>
      <w:r w:rsidRPr="0031038C">
        <w:rPr>
          <w:rFonts w:asciiTheme="majorHAnsi" w:hAnsiTheme="majorHAnsi"/>
        </w:rPr>
        <w:t xml:space="preserve"> bisutería.</w:t>
      </w:r>
      <w:r w:rsidR="00460352">
        <w:rPr>
          <w:rFonts w:asciiTheme="majorHAnsi" w:hAnsiTheme="majorHAnsi"/>
        </w:rPr>
        <w:br/>
      </w:r>
    </w:p>
    <w:p w:rsidR="005C431B" w:rsidRPr="0031038C" w:rsidRDefault="00975860" w:rsidP="00096B67">
      <w:pPr>
        <w:pStyle w:val="Subseccin"/>
        <w:spacing w:line="276" w:lineRule="auto"/>
      </w:pPr>
      <w:r w:rsidRPr="00096B67">
        <w:rPr>
          <w:color w:val="auto"/>
        </w:rPr>
        <w:t>Asesor de</w:t>
      </w:r>
      <w:r w:rsidR="005C431B" w:rsidRPr="00096B67">
        <w:rPr>
          <w:color w:val="auto"/>
        </w:rPr>
        <w:t xml:space="preserve"> ventas</w:t>
      </w:r>
      <w:r w:rsidR="005C431B" w:rsidRPr="00096B67">
        <w:rPr>
          <w:b w:val="0"/>
          <w:color w:val="auto"/>
        </w:rPr>
        <w:t xml:space="preserve"> </w:t>
      </w:r>
      <w:r w:rsidR="005C431B">
        <w:rPr>
          <w:b w:val="0"/>
        </w:rPr>
        <w:br/>
      </w:r>
      <w:r w:rsidR="005C431B" w:rsidRPr="00A24165">
        <w:rPr>
          <w:b w:val="0"/>
          <w:color w:val="FF7401"/>
        </w:rPr>
        <w:t>Noviembre 2014 - Febrero 2015</w:t>
      </w:r>
    </w:p>
    <w:p w:rsidR="005C431B" w:rsidRDefault="005C431B" w:rsidP="00096B67">
      <w:pPr>
        <w:rPr>
          <w:rFonts w:asciiTheme="majorHAnsi" w:hAnsiTheme="majorHAnsi"/>
        </w:rPr>
      </w:pPr>
      <w:r w:rsidRPr="00AB00D7">
        <w:rPr>
          <w:rFonts w:asciiTheme="majorHAnsi" w:hAnsiTheme="majorHAnsi"/>
          <w:color w:val="0066FF"/>
          <w:sz w:val="24"/>
        </w:rPr>
        <w:t>Cell Point</w:t>
      </w:r>
      <w:r w:rsidRPr="00AB00D7">
        <w:rPr>
          <w:rFonts w:asciiTheme="majorHAnsi" w:hAnsiTheme="majorHAnsi"/>
          <w:b/>
          <w:color w:val="0066FF"/>
          <w:sz w:val="24"/>
        </w:rPr>
        <w:t xml:space="preserve"> | </w:t>
      </w:r>
      <w:r w:rsidRPr="00AB00D7">
        <w:rPr>
          <w:rFonts w:asciiTheme="majorHAnsi" w:hAnsiTheme="majorHAnsi"/>
          <w:color w:val="0066FF"/>
          <w:sz w:val="24"/>
        </w:rPr>
        <w:t>Jefe: Guiselle Jiménez V. 7100-7912</w:t>
      </w:r>
      <w:r>
        <w:rPr>
          <w:rFonts w:asciiTheme="majorHAnsi" w:hAnsiTheme="majorHAnsi"/>
          <w:b/>
          <w:sz w:val="24"/>
        </w:rPr>
        <w:br/>
      </w:r>
      <w:r>
        <w:rPr>
          <w:rFonts w:asciiTheme="majorHAnsi" w:hAnsiTheme="majorHAnsi"/>
        </w:rPr>
        <w:t>Trab</w:t>
      </w:r>
      <w:r w:rsidR="00975860">
        <w:rPr>
          <w:rFonts w:asciiTheme="majorHAnsi" w:hAnsiTheme="majorHAnsi"/>
        </w:rPr>
        <w:t>ajo por temporada como asesor de</w:t>
      </w:r>
      <w:r>
        <w:rPr>
          <w:rFonts w:asciiTheme="majorHAnsi" w:hAnsiTheme="majorHAnsi"/>
        </w:rPr>
        <w:t xml:space="preserve"> ventas </w:t>
      </w:r>
      <w:r w:rsidRPr="0031038C">
        <w:rPr>
          <w:rFonts w:asciiTheme="majorHAnsi" w:hAnsiTheme="majorHAnsi"/>
        </w:rPr>
        <w:t>e</w:t>
      </w:r>
      <w:r>
        <w:rPr>
          <w:rFonts w:asciiTheme="majorHAnsi" w:hAnsiTheme="majorHAnsi"/>
        </w:rPr>
        <w:t>n</w:t>
      </w:r>
      <w:r w:rsidRPr="0031038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celulares</w:t>
      </w:r>
      <w:r w:rsidRPr="0031038C">
        <w:rPr>
          <w:rFonts w:asciiTheme="majorHAnsi" w:hAnsiTheme="majorHAnsi"/>
        </w:rPr>
        <w:t>.</w:t>
      </w:r>
      <w:r w:rsidR="00460352">
        <w:rPr>
          <w:rFonts w:asciiTheme="majorHAnsi" w:hAnsiTheme="majorHAnsi"/>
        </w:rPr>
        <w:br/>
      </w:r>
    </w:p>
    <w:p w:rsidR="0093514E" w:rsidRDefault="00740C1C" w:rsidP="00096B67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</w:p>
    <w:p w:rsidR="005C431B" w:rsidRPr="0031038C" w:rsidRDefault="00A72E5A" w:rsidP="00460352">
      <w:pPr>
        <w:pStyle w:val="Subseccin"/>
        <w:spacing w:line="276" w:lineRule="auto"/>
      </w:pPr>
      <w:r w:rsidRPr="00096B67">
        <w:rPr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7A418B92" wp14:editId="3F945228">
                <wp:simplePos x="0" y="0"/>
                <wp:positionH relativeFrom="page">
                  <wp:posOffset>300355</wp:posOffset>
                </wp:positionH>
                <wp:positionV relativeFrom="page">
                  <wp:posOffset>314325</wp:posOffset>
                </wp:positionV>
                <wp:extent cx="7126605" cy="9434195"/>
                <wp:effectExtent l="9525" t="9525" r="14605" b="11430"/>
                <wp:wrapNone/>
                <wp:docPr id="12" name="Autoform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6605" cy="9434195"/>
                        </a:xfrm>
                        <a:prstGeom prst="roundRect">
                          <a:avLst>
                            <a:gd name="adj" fmla="val 4023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2D5CBCD4" id="Autoforma 24" o:spid="_x0000_s1026" style="position:absolute;margin-left:23.65pt;margin-top:24.75pt;width:561.15pt;height:742.85pt;z-index:251656192;visibility:visible;mso-wrap-style:square;mso-width-percent:920;mso-height-percent:94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" o:allowincell="f" filled="f" fillcolor="black" strokeweight="1pt">
                <w10:wrap anchorx="page" anchory="page"/>
              </v:roundrect>
            </w:pict>
          </mc:Fallback>
        </mc:AlternateContent>
      </w:r>
      <w:r w:rsidR="00A24165" w:rsidRPr="00096B67">
        <w:rPr>
          <w:color w:val="auto"/>
        </w:rPr>
        <w:t>Asesor de</w:t>
      </w:r>
      <w:r w:rsidR="005C431B" w:rsidRPr="00096B67">
        <w:rPr>
          <w:color w:val="auto"/>
        </w:rPr>
        <w:t xml:space="preserve"> cobro</w:t>
      </w:r>
      <w:r w:rsidR="002B4F5C" w:rsidRPr="00096B67">
        <w:rPr>
          <w:color w:val="auto"/>
        </w:rPr>
        <w:t>s</w:t>
      </w:r>
      <w:r w:rsidR="005C431B" w:rsidRPr="00096B67">
        <w:rPr>
          <w:color w:val="auto"/>
        </w:rPr>
        <w:t xml:space="preserve"> y servicio al cliente</w:t>
      </w:r>
      <w:r w:rsidR="005C431B" w:rsidRPr="00096B67">
        <w:rPr>
          <w:b w:val="0"/>
          <w:color w:val="auto"/>
        </w:rPr>
        <w:t xml:space="preserve"> </w:t>
      </w:r>
      <w:r w:rsidR="005C431B">
        <w:rPr>
          <w:b w:val="0"/>
        </w:rPr>
        <w:br/>
      </w:r>
      <w:r w:rsidR="005C431B" w:rsidRPr="00A24165">
        <w:rPr>
          <w:b w:val="0"/>
          <w:color w:val="FF7401"/>
        </w:rPr>
        <w:t>Julio 2016 – Abril 2017</w:t>
      </w:r>
    </w:p>
    <w:p w:rsidR="00665B2A" w:rsidRDefault="005C431B" w:rsidP="00460352">
      <w:pPr>
        <w:rPr>
          <w:rFonts w:asciiTheme="majorHAnsi" w:hAnsiTheme="majorHAnsi"/>
          <w:lang w:val="es-ES_tradnl"/>
        </w:rPr>
      </w:pPr>
      <w:r w:rsidRPr="00AB00D7">
        <w:rPr>
          <w:rFonts w:asciiTheme="majorHAnsi" w:hAnsiTheme="majorHAnsi"/>
          <w:color w:val="0066FF"/>
          <w:sz w:val="24"/>
        </w:rPr>
        <w:t>Cobros CR | Gerencia: Mario Arroyo  8819-4297</w:t>
      </w:r>
      <w:r>
        <w:rPr>
          <w:rFonts w:asciiTheme="majorHAnsi" w:hAnsiTheme="majorHAnsi"/>
          <w:sz w:val="24"/>
        </w:rPr>
        <w:br/>
      </w:r>
      <w:r w:rsidRPr="005C431B">
        <w:rPr>
          <w:rFonts w:asciiTheme="majorHAnsi" w:hAnsiTheme="majorHAnsi"/>
          <w:lang w:val="es-ES_tradnl"/>
        </w:rPr>
        <w:t xml:space="preserve">Asesor de cobro y servicio al cliente para </w:t>
      </w:r>
      <w:hyperlink r:id="rId16" w:history="1">
        <w:r w:rsidRPr="00A24165">
          <w:rPr>
            <w:rStyle w:val="Hipervnculo"/>
            <w:rFonts w:asciiTheme="majorHAnsi" w:hAnsiTheme="majorHAnsi"/>
            <w:color w:val="FF7401"/>
            <w:u w:val="none"/>
            <w:lang w:val="es-ES_tradnl"/>
          </w:rPr>
          <w:t>Casa Blanca</w:t>
        </w:r>
      </w:hyperlink>
      <w:r w:rsidRPr="005C431B">
        <w:rPr>
          <w:rFonts w:asciiTheme="majorHAnsi" w:hAnsiTheme="majorHAnsi"/>
          <w:lang w:val="es-ES_tradnl"/>
        </w:rPr>
        <w:t xml:space="preserve"> y proyecto con </w:t>
      </w:r>
      <w:hyperlink r:id="rId17" w:history="1">
        <w:r w:rsidRPr="00A24165">
          <w:rPr>
            <w:rStyle w:val="Hipervnculo"/>
            <w:rFonts w:asciiTheme="majorHAnsi" w:hAnsiTheme="majorHAnsi"/>
            <w:color w:val="FF7401"/>
            <w:u w:val="none"/>
            <w:lang w:val="es-ES_tradnl"/>
          </w:rPr>
          <w:t>SBC</w:t>
        </w:r>
      </w:hyperlink>
      <w:r w:rsidRPr="00A24165">
        <w:rPr>
          <w:rFonts w:asciiTheme="majorHAnsi" w:hAnsiTheme="majorHAnsi"/>
          <w:color w:val="FF9900"/>
          <w:lang w:val="es-ES_tradnl"/>
        </w:rPr>
        <w:t xml:space="preserve"> </w:t>
      </w:r>
      <w:r w:rsidRPr="005C431B">
        <w:rPr>
          <w:rFonts w:asciiTheme="majorHAnsi" w:hAnsiTheme="majorHAnsi"/>
          <w:lang w:val="es-ES_tradnl"/>
        </w:rPr>
        <w:t>(Servicios básicos complementarios) en Cobros CR.</w:t>
      </w:r>
      <w:r w:rsidRPr="005C431B">
        <w:rPr>
          <w:rFonts w:asciiTheme="majorHAnsi" w:hAnsiTheme="majorHAnsi"/>
          <w:lang w:val="es-ES_tradnl"/>
        </w:rPr>
        <w:br/>
        <w:t>Coordinadora Adriana Cerdas 8332-8527.</w:t>
      </w:r>
      <w:r w:rsidR="000A59BE">
        <w:rPr>
          <w:rFonts w:asciiTheme="majorHAnsi" w:hAnsiTheme="majorHAnsi"/>
          <w:lang w:val="es-ES_tradnl"/>
        </w:rPr>
        <w:br/>
      </w:r>
    </w:p>
    <w:p w:rsidR="00665B2A" w:rsidRDefault="000A59BE" w:rsidP="00665B2A">
      <w:pPr>
        <w:pStyle w:val="Prrafodelista"/>
        <w:numPr>
          <w:ilvl w:val="0"/>
          <w:numId w:val="30"/>
        </w:numPr>
        <w:rPr>
          <w:rFonts w:asciiTheme="majorHAnsi" w:hAnsiTheme="majorHAnsi"/>
        </w:rPr>
      </w:pPr>
      <w:r w:rsidRPr="00665B2A">
        <w:rPr>
          <w:rFonts w:asciiTheme="majorHAnsi" w:hAnsiTheme="majorHAnsi"/>
        </w:rPr>
        <w:t>Logros de situarme entre los mejores en recuperación después de los tres meses de prueba.</w:t>
      </w:r>
      <w:r w:rsidR="00665B2A">
        <w:rPr>
          <w:rFonts w:asciiTheme="majorHAnsi" w:hAnsiTheme="majorHAnsi"/>
        </w:rPr>
        <w:br/>
      </w:r>
    </w:p>
    <w:p w:rsidR="00665B2A" w:rsidRDefault="00665B2A" w:rsidP="00665B2A">
      <w:pPr>
        <w:pStyle w:val="Prrafodelista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Dar reportes y proyección a nombre de Cobros CR a supervisión de proyecto SBC. </w:t>
      </w:r>
      <w:r>
        <w:rPr>
          <w:rFonts w:asciiTheme="majorHAnsi" w:hAnsiTheme="majorHAnsi"/>
        </w:rPr>
        <w:br/>
      </w:r>
    </w:p>
    <w:p w:rsidR="00665B2A" w:rsidRDefault="000A59BE" w:rsidP="00665B2A">
      <w:pPr>
        <w:pStyle w:val="Prrafodelista"/>
        <w:numPr>
          <w:ilvl w:val="0"/>
          <w:numId w:val="30"/>
        </w:numPr>
        <w:rPr>
          <w:rFonts w:asciiTheme="majorHAnsi" w:hAnsiTheme="majorHAnsi"/>
        </w:rPr>
      </w:pPr>
      <w:r w:rsidRPr="00665B2A">
        <w:rPr>
          <w:rFonts w:asciiTheme="majorHAnsi" w:hAnsiTheme="majorHAnsi"/>
        </w:rPr>
        <w:t>Ayuda de TI a los equipos y a compañeros</w:t>
      </w:r>
      <w:r w:rsidR="00161A6A">
        <w:rPr>
          <w:rFonts w:asciiTheme="majorHAnsi" w:hAnsiTheme="majorHAnsi"/>
        </w:rPr>
        <w:t xml:space="preserve"> con averías y problemas</w:t>
      </w:r>
      <w:r w:rsidRPr="00665B2A">
        <w:rPr>
          <w:rFonts w:asciiTheme="majorHAnsi" w:hAnsiTheme="majorHAnsi"/>
        </w:rPr>
        <w:t>.</w:t>
      </w:r>
      <w:r w:rsidR="00665B2A">
        <w:rPr>
          <w:rFonts w:asciiTheme="majorHAnsi" w:hAnsiTheme="majorHAnsi"/>
        </w:rPr>
        <w:br/>
      </w:r>
    </w:p>
    <w:p w:rsidR="000A59BE" w:rsidRDefault="000A59BE" w:rsidP="00665B2A">
      <w:pPr>
        <w:pStyle w:val="Prrafodelista"/>
        <w:numPr>
          <w:ilvl w:val="0"/>
          <w:numId w:val="30"/>
        </w:numPr>
        <w:rPr>
          <w:rFonts w:asciiTheme="majorHAnsi" w:hAnsiTheme="majorHAnsi"/>
        </w:rPr>
      </w:pPr>
      <w:r w:rsidRPr="00665B2A">
        <w:rPr>
          <w:rFonts w:asciiTheme="majorHAnsi" w:hAnsiTheme="majorHAnsi"/>
        </w:rPr>
        <w:t>Capacitador de personal nuevo.</w:t>
      </w:r>
    </w:p>
    <w:p w:rsidR="00665B2A" w:rsidRPr="00665B2A" w:rsidRDefault="00665B2A" w:rsidP="00665B2A">
      <w:pPr>
        <w:pStyle w:val="Prrafodelista"/>
        <w:rPr>
          <w:rFonts w:asciiTheme="majorHAnsi" w:hAnsiTheme="majorHAnsi"/>
        </w:rPr>
      </w:pPr>
    </w:p>
    <w:p w:rsidR="000A59BE" w:rsidRDefault="000A59BE" w:rsidP="00460352">
      <w:pPr>
        <w:rPr>
          <w:rFonts w:asciiTheme="majorHAnsi" w:hAnsiTheme="majorHAnsi"/>
          <w:lang w:val="es-ES_tradnl"/>
        </w:rPr>
      </w:pPr>
    </w:p>
    <w:p w:rsidR="002B4F5C" w:rsidRPr="0031038C" w:rsidRDefault="00CA31DB" w:rsidP="00460352">
      <w:pPr>
        <w:pStyle w:val="Subseccin"/>
        <w:spacing w:line="276" w:lineRule="auto"/>
      </w:pPr>
      <w:r w:rsidRPr="00096B67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CCA045C" wp14:editId="7D161216">
                <wp:simplePos x="0" y="0"/>
                <wp:positionH relativeFrom="page">
                  <wp:posOffset>300355</wp:posOffset>
                </wp:positionH>
                <wp:positionV relativeFrom="page">
                  <wp:posOffset>314325</wp:posOffset>
                </wp:positionV>
                <wp:extent cx="7126605" cy="9434195"/>
                <wp:effectExtent l="9525" t="9525" r="14605" b="11430"/>
                <wp:wrapNone/>
                <wp:docPr id="16" name="Autoform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6605" cy="9434195"/>
                        </a:xfrm>
                        <a:prstGeom prst="roundRect">
                          <a:avLst>
                            <a:gd name="adj" fmla="val 4023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39444299" id="Autoforma 24" o:spid="_x0000_s1026" style="position:absolute;margin-left:23.65pt;margin-top:24.75pt;width:561.15pt;height:742.85pt;z-index:251658240;visibility:visible;mso-wrap-style:square;mso-width-percent:920;mso-height-percent:94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thC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" o:allowincell="f" filled="f" fillcolor="black" strokeweight="1pt">
                <w10:wrap anchorx="page" anchory="page"/>
              </v:roundrect>
            </w:pict>
          </mc:Fallback>
        </mc:AlternateContent>
      </w:r>
      <w:r w:rsidR="00A24165" w:rsidRPr="00096B67">
        <w:rPr>
          <w:color w:val="auto"/>
        </w:rPr>
        <w:t>Asesor de</w:t>
      </w:r>
      <w:r w:rsidR="002B4F5C" w:rsidRPr="00096B67">
        <w:rPr>
          <w:color w:val="auto"/>
        </w:rPr>
        <w:t xml:space="preserve"> cobro</w:t>
      </w:r>
      <w:r w:rsidRPr="00096B67">
        <w:rPr>
          <w:color w:val="auto"/>
        </w:rPr>
        <w:t>s</w:t>
      </w:r>
      <w:r w:rsidR="002B4F5C" w:rsidRPr="00096B67">
        <w:rPr>
          <w:color w:val="auto"/>
        </w:rPr>
        <w:t xml:space="preserve"> y servicio al cliente</w:t>
      </w:r>
      <w:r w:rsidR="002B4F5C">
        <w:rPr>
          <w:b w:val="0"/>
        </w:rPr>
        <w:br/>
      </w:r>
      <w:r w:rsidR="002B4F5C" w:rsidRPr="00D91B64">
        <w:rPr>
          <w:b w:val="0"/>
          <w:color w:val="FF7401"/>
        </w:rPr>
        <w:t xml:space="preserve">Junio 2017 – Enero </w:t>
      </w:r>
      <w:r w:rsidR="002B4F5C" w:rsidRPr="00A065F5">
        <w:rPr>
          <w:b w:val="0"/>
          <w:color w:val="FF7401"/>
        </w:rPr>
        <w:t>2018</w:t>
      </w:r>
    </w:p>
    <w:p w:rsidR="00665B2A" w:rsidRDefault="00EA2AB7" w:rsidP="0060005C">
      <w:pPr>
        <w:rPr>
          <w:rFonts w:asciiTheme="majorHAnsi" w:hAnsiTheme="majorHAnsi"/>
          <w:lang w:val="es-ES_tradnl"/>
        </w:rPr>
      </w:pPr>
      <w:hyperlink r:id="rId18" w:history="1">
        <w:r w:rsidR="002B4F5C" w:rsidRPr="00585805">
          <w:rPr>
            <w:rStyle w:val="Hipervnculo"/>
            <w:rFonts w:asciiTheme="majorHAnsi" w:hAnsiTheme="majorHAnsi"/>
            <w:color w:val="0066FF"/>
            <w:sz w:val="24"/>
            <w:u w:val="none"/>
            <w:lang w:val="es-ES_tradnl"/>
          </w:rPr>
          <w:t>IT Servicios de Infocomunicación</w:t>
        </w:r>
      </w:hyperlink>
      <w:r w:rsidR="00CA31DB">
        <w:rPr>
          <w:rFonts w:asciiTheme="majorHAnsi" w:hAnsiTheme="majorHAnsi"/>
          <w:color w:val="0066FF"/>
          <w:sz w:val="24"/>
        </w:rPr>
        <w:t xml:space="preserve"> </w:t>
      </w:r>
      <w:r w:rsidR="002B4F5C" w:rsidRPr="00D91B64">
        <w:rPr>
          <w:rFonts w:asciiTheme="majorHAnsi" w:hAnsiTheme="majorHAnsi"/>
          <w:color w:val="0066FF"/>
          <w:sz w:val="24"/>
          <w:lang w:val="es-ES"/>
        </w:rPr>
        <w:t xml:space="preserve">| </w:t>
      </w:r>
      <w:r w:rsidR="002B4F5C" w:rsidRPr="00D91B64">
        <w:rPr>
          <w:rFonts w:asciiTheme="majorHAnsi" w:hAnsiTheme="majorHAnsi"/>
          <w:color w:val="0066FF"/>
          <w:sz w:val="24"/>
        </w:rPr>
        <w:t>Jefe Facilitador BCC: Olman Rivera Masis 8870-8794</w:t>
      </w:r>
      <w:r w:rsidR="002B4F5C">
        <w:rPr>
          <w:rFonts w:asciiTheme="majorHAnsi" w:hAnsiTheme="majorHAnsi"/>
          <w:b/>
          <w:sz w:val="24"/>
        </w:rPr>
        <w:br/>
      </w:r>
      <w:r w:rsidR="002B4F5C" w:rsidRPr="002B4F5C">
        <w:rPr>
          <w:rFonts w:asciiTheme="majorHAnsi" w:hAnsiTheme="majorHAnsi"/>
          <w:lang w:val="es-ES_tradnl"/>
        </w:rPr>
        <w:t xml:space="preserve">Proyecto </w:t>
      </w:r>
      <w:hyperlink r:id="rId19" w:history="1">
        <w:r w:rsidR="002B4F5C" w:rsidRPr="00A065F5">
          <w:rPr>
            <w:rStyle w:val="Hipervnculo"/>
            <w:rFonts w:asciiTheme="majorHAnsi" w:hAnsiTheme="majorHAnsi"/>
            <w:color w:val="FF7401"/>
            <w:u w:val="none"/>
            <w:lang w:val="es-ES_tradnl"/>
          </w:rPr>
          <w:t>Banco Promérica</w:t>
        </w:r>
      </w:hyperlink>
      <w:r w:rsidR="002B4F5C" w:rsidRPr="002B4F5C">
        <w:rPr>
          <w:rFonts w:asciiTheme="majorHAnsi" w:hAnsiTheme="majorHAnsi"/>
          <w:lang w:val="es-ES_tradnl"/>
        </w:rPr>
        <w:t xml:space="preserve"> sitio, </w:t>
      </w:r>
      <w:r w:rsidR="002B4F5C" w:rsidRPr="00CA31DB">
        <w:rPr>
          <w:rFonts w:asciiTheme="majorHAnsi" w:hAnsiTheme="majorHAnsi"/>
          <w:lang w:val="es-ES_tradnl"/>
        </w:rPr>
        <w:t>asesor de cobros y servicio al cliente</w:t>
      </w:r>
      <w:r w:rsidR="002B4F5C" w:rsidRPr="002B4F5C">
        <w:rPr>
          <w:rFonts w:asciiTheme="majorHAnsi" w:hAnsiTheme="majorHAnsi"/>
          <w:lang w:val="es-ES_tradnl"/>
        </w:rPr>
        <w:t xml:space="preserve"> en las instalaciones de Banco Promérica</w:t>
      </w:r>
      <w:r w:rsidR="0060005C">
        <w:rPr>
          <w:rFonts w:asciiTheme="majorHAnsi" w:hAnsiTheme="majorHAnsi"/>
          <w:lang w:val="es-ES_tradnl"/>
        </w:rPr>
        <w:t>.</w:t>
      </w:r>
    </w:p>
    <w:p w:rsidR="00665B2A" w:rsidRDefault="00FA6CB1" w:rsidP="00665B2A">
      <w:pPr>
        <w:pStyle w:val="Prrafodelista"/>
        <w:numPr>
          <w:ilvl w:val="0"/>
          <w:numId w:val="29"/>
        </w:numPr>
        <w:rPr>
          <w:rFonts w:asciiTheme="majorHAnsi" w:hAnsiTheme="majorHAnsi"/>
        </w:rPr>
      </w:pPr>
      <w:r w:rsidRPr="00665B2A">
        <w:rPr>
          <w:rFonts w:asciiTheme="majorHAnsi" w:hAnsiTheme="majorHAnsi"/>
        </w:rPr>
        <w:t>Logros</w:t>
      </w:r>
      <w:r w:rsidR="0060005C" w:rsidRPr="00665B2A">
        <w:rPr>
          <w:rFonts w:asciiTheme="majorHAnsi" w:hAnsiTheme="majorHAnsi"/>
        </w:rPr>
        <w:t xml:space="preserve"> de recuperación todos los meses del 75% al 100% de la cartera total</w:t>
      </w:r>
      <w:r w:rsidR="000A59BE" w:rsidRPr="00665B2A">
        <w:rPr>
          <w:rFonts w:asciiTheme="majorHAnsi" w:hAnsiTheme="majorHAnsi"/>
        </w:rPr>
        <w:t xml:space="preserve"> rompiendo rachas del banco</w:t>
      </w:r>
      <w:r w:rsidR="0060005C" w:rsidRPr="00665B2A">
        <w:rPr>
          <w:rFonts w:asciiTheme="majorHAnsi" w:hAnsiTheme="majorHAnsi"/>
        </w:rPr>
        <w:t>.</w:t>
      </w:r>
      <w:r w:rsidR="00665B2A">
        <w:rPr>
          <w:rFonts w:asciiTheme="majorHAnsi" w:hAnsiTheme="majorHAnsi"/>
        </w:rPr>
        <w:br/>
      </w:r>
    </w:p>
    <w:p w:rsidR="00665B2A" w:rsidRDefault="0060005C" w:rsidP="00665B2A">
      <w:pPr>
        <w:pStyle w:val="Prrafodelista"/>
        <w:numPr>
          <w:ilvl w:val="0"/>
          <w:numId w:val="29"/>
        </w:numPr>
        <w:rPr>
          <w:rFonts w:asciiTheme="majorHAnsi" w:hAnsiTheme="majorHAnsi"/>
        </w:rPr>
      </w:pPr>
      <w:r w:rsidRPr="00665B2A">
        <w:rPr>
          <w:rFonts w:asciiTheme="majorHAnsi" w:hAnsiTheme="majorHAnsi"/>
        </w:rPr>
        <w:t>Cumplimiento diario de las metas de gestiones situándome entre los más productivos y efectivos en gestiones</w:t>
      </w:r>
      <w:r w:rsidR="000A59BE" w:rsidRPr="00665B2A">
        <w:rPr>
          <w:rFonts w:asciiTheme="majorHAnsi" w:hAnsiTheme="majorHAnsi"/>
        </w:rPr>
        <w:t>.</w:t>
      </w:r>
      <w:r w:rsidR="00665B2A">
        <w:rPr>
          <w:rFonts w:asciiTheme="majorHAnsi" w:hAnsiTheme="majorHAnsi"/>
        </w:rPr>
        <w:br/>
      </w:r>
    </w:p>
    <w:p w:rsidR="00665B2A" w:rsidRDefault="0060005C" w:rsidP="00665B2A">
      <w:pPr>
        <w:pStyle w:val="Prrafodelista"/>
        <w:numPr>
          <w:ilvl w:val="0"/>
          <w:numId w:val="29"/>
        </w:numPr>
        <w:rPr>
          <w:rFonts w:asciiTheme="majorHAnsi" w:hAnsiTheme="majorHAnsi"/>
        </w:rPr>
      </w:pPr>
      <w:r w:rsidRPr="00665B2A">
        <w:rPr>
          <w:rFonts w:asciiTheme="majorHAnsi" w:hAnsiTheme="majorHAnsi"/>
        </w:rPr>
        <w:t>Colaboración a los compañeros a diario para que el equipo cumpliera las tareas</w:t>
      </w:r>
      <w:r w:rsidR="000A59BE" w:rsidRPr="00665B2A">
        <w:rPr>
          <w:rFonts w:asciiTheme="majorHAnsi" w:hAnsiTheme="majorHAnsi"/>
        </w:rPr>
        <w:t xml:space="preserve"> grupales e individuales</w:t>
      </w:r>
      <w:r w:rsidRPr="00665B2A">
        <w:rPr>
          <w:rFonts w:asciiTheme="majorHAnsi" w:hAnsiTheme="majorHAnsi"/>
        </w:rPr>
        <w:t>.</w:t>
      </w:r>
      <w:r w:rsidR="00665B2A">
        <w:rPr>
          <w:rFonts w:asciiTheme="majorHAnsi" w:hAnsiTheme="majorHAnsi"/>
        </w:rPr>
        <w:br/>
      </w:r>
    </w:p>
    <w:p w:rsidR="0060005C" w:rsidRDefault="000A59BE" w:rsidP="00665B2A">
      <w:pPr>
        <w:pStyle w:val="Prrafodelista"/>
        <w:numPr>
          <w:ilvl w:val="0"/>
          <w:numId w:val="29"/>
        </w:numPr>
        <w:rPr>
          <w:rFonts w:asciiTheme="majorHAnsi" w:hAnsiTheme="majorHAnsi"/>
        </w:rPr>
      </w:pPr>
      <w:r w:rsidRPr="00665B2A">
        <w:rPr>
          <w:rFonts w:asciiTheme="majorHAnsi" w:hAnsiTheme="majorHAnsi"/>
        </w:rPr>
        <w:t>Capacitador de personal nuevo.</w:t>
      </w:r>
    </w:p>
    <w:p w:rsidR="00665B2A" w:rsidRPr="00665B2A" w:rsidRDefault="00665B2A" w:rsidP="00665B2A">
      <w:pPr>
        <w:pStyle w:val="Prrafodelista"/>
        <w:numPr>
          <w:ilvl w:val="0"/>
          <w:numId w:val="2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Ayudas puntuales con TI a compañeros cuando </w:t>
      </w:r>
      <w:r w:rsidR="00161A6A">
        <w:rPr>
          <w:rFonts w:asciiTheme="majorHAnsi" w:hAnsiTheme="majorHAnsi"/>
        </w:rPr>
        <w:t>Helpdesk demoraba, dando soluciones rápidas de problemas sin ser de TI propiamente.</w:t>
      </w:r>
    </w:p>
    <w:p w:rsidR="009C04D4" w:rsidRDefault="009C04D4" w:rsidP="00460352">
      <w:pPr>
        <w:rPr>
          <w:rFonts w:asciiTheme="majorHAnsi" w:hAnsiTheme="majorHAnsi"/>
          <w:lang w:val="es-ES_tradnl"/>
        </w:rPr>
      </w:pPr>
    </w:p>
    <w:p w:rsidR="009C04D4" w:rsidRPr="00AB00D7" w:rsidRDefault="00161A6A" w:rsidP="009C04D4">
      <w:pPr>
        <w:pStyle w:val="Subseccin"/>
        <w:spacing w:line="276" w:lineRule="auto"/>
        <w:rPr>
          <w:color w:val="FF7401"/>
        </w:rPr>
      </w:pPr>
      <w:r>
        <w:rPr>
          <w:color w:val="auto"/>
        </w:rPr>
        <w:t>FreeLancer Desarrollador Web</w:t>
      </w:r>
      <w:r w:rsidR="009C04D4">
        <w:rPr>
          <w:b w:val="0"/>
        </w:rPr>
        <w:br/>
      </w:r>
      <w:r w:rsidR="009C04D4" w:rsidRPr="00AB00D7">
        <w:rPr>
          <w:b w:val="0"/>
          <w:color w:val="FF7401"/>
        </w:rPr>
        <w:t xml:space="preserve">Diciembre </w:t>
      </w:r>
      <w:r w:rsidR="00FA6CB1">
        <w:rPr>
          <w:b w:val="0"/>
          <w:color w:val="FF7401"/>
        </w:rPr>
        <w:t>2017</w:t>
      </w:r>
      <w:r w:rsidR="009C04D4" w:rsidRPr="00AB00D7">
        <w:rPr>
          <w:b w:val="0"/>
          <w:color w:val="FF7401"/>
        </w:rPr>
        <w:t xml:space="preserve"> </w:t>
      </w:r>
      <w:r w:rsidR="00F2210D">
        <w:rPr>
          <w:b w:val="0"/>
          <w:color w:val="FF7401"/>
        </w:rPr>
        <w:t>–</w:t>
      </w:r>
      <w:r w:rsidR="009C04D4" w:rsidRPr="00AB00D7">
        <w:rPr>
          <w:b w:val="0"/>
          <w:color w:val="FF7401"/>
        </w:rPr>
        <w:t xml:space="preserve"> </w:t>
      </w:r>
      <w:r w:rsidR="00F2210D">
        <w:rPr>
          <w:b w:val="0"/>
          <w:color w:val="FF7401"/>
        </w:rPr>
        <w:t>Abril 2018</w:t>
      </w:r>
      <w:r w:rsidR="009C04D4" w:rsidRPr="00AB00D7">
        <w:rPr>
          <w:b w:val="0"/>
          <w:color w:val="FF7401"/>
        </w:rPr>
        <w:t xml:space="preserve"> </w:t>
      </w:r>
    </w:p>
    <w:p w:rsidR="00665B2A" w:rsidRDefault="00EA2AB7" w:rsidP="009C04D4">
      <w:pPr>
        <w:rPr>
          <w:rFonts w:asciiTheme="majorHAnsi" w:hAnsiTheme="majorHAnsi"/>
        </w:rPr>
      </w:pPr>
      <w:hyperlink r:id="rId20" w:history="1">
        <w:r w:rsidR="000A59BE" w:rsidRPr="000A59BE">
          <w:rPr>
            <w:rStyle w:val="Hipervnculo"/>
            <w:rFonts w:asciiTheme="majorHAnsi" w:hAnsiTheme="majorHAnsi"/>
            <w:color w:val="0038E5" w:themeColor="accent5" w:themeShade="BF"/>
            <w:sz w:val="24"/>
            <w:u w:val="none"/>
          </w:rPr>
          <w:t>https://topografiajdferarios.com</w:t>
        </w:r>
      </w:hyperlink>
      <w:r w:rsidR="000A59BE" w:rsidRPr="000A59BE">
        <w:rPr>
          <w:rFonts w:asciiTheme="majorHAnsi" w:hAnsiTheme="majorHAnsi"/>
          <w:color w:val="0066FF"/>
          <w:sz w:val="24"/>
        </w:rPr>
        <w:t xml:space="preserve"> </w:t>
      </w:r>
      <w:r w:rsidR="009C04D4">
        <w:rPr>
          <w:rFonts w:asciiTheme="majorHAnsi" w:hAnsiTheme="majorHAnsi"/>
          <w:b/>
          <w:color w:val="0066FF"/>
          <w:sz w:val="24"/>
          <w:lang w:val="es-ES"/>
        </w:rPr>
        <w:t>|</w:t>
      </w:r>
      <w:r w:rsidR="009C04D4" w:rsidRPr="00AB00D7">
        <w:rPr>
          <w:rFonts w:asciiTheme="majorHAnsi" w:hAnsiTheme="majorHAnsi"/>
          <w:b/>
          <w:color w:val="0066FF"/>
          <w:sz w:val="24"/>
          <w:lang w:val="es-ES"/>
        </w:rPr>
        <w:t xml:space="preserve"> </w:t>
      </w:r>
      <w:r w:rsidR="000A59BE">
        <w:rPr>
          <w:rFonts w:asciiTheme="majorHAnsi" w:hAnsiTheme="majorHAnsi"/>
          <w:color w:val="0066FF"/>
          <w:sz w:val="24"/>
        </w:rPr>
        <w:t>Cliente</w:t>
      </w:r>
      <w:r w:rsidR="009C04D4" w:rsidRPr="00AB00D7">
        <w:rPr>
          <w:rFonts w:asciiTheme="majorHAnsi" w:hAnsiTheme="majorHAnsi"/>
          <w:color w:val="0066FF"/>
          <w:sz w:val="24"/>
        </w:rPr>
        <w:t xml:space="preserve">: </w:t>
      </w:r>
      <w:r w:rsidR="00EC5051">
        <w:rPr>
          <w:rFonts w:asciiTheme="majorHAnsi" w:hAnsiTheme="majorHAnsi"/>
          <w:color w:val="0066FF"/>
          <w:sz w:val="24"/>
        </w:rPr>
        <w:t>José David Ferarios.</w:t>
      </w:r>
      <w:r w:rsidR="009C04D4" w:rsidRPr="00656897">
        <w:rPr>
          <w:rFonts w:asciiTheme="majorHAnsi" w:hAnsiTheme="majorHAnsi"/>
          <w:b/>
          <w:color w:val="0066FF"/>
          <w:sz w:val="24"/>
        </w:rPr>
        <w:br/>
      </w:r>
      <w:r w:rsidR="000A59BE">
        <w:rPr>
          <w:rFonts w:asciiTheme="majorHAnsi" w:hAnsiTheme="majorHAnsi"/>
        </w:rPr>
        <w:t xml:space="preserve">Página realizada por mi persona para el Ingeniero topógrafo José David </w:t>
      </w:r>
      <w:r w:rsidR="004C0BF3">
        <w:rPr>
          <w:rFonts w:asciiTheme="majorHAnsi" w:hAnsiTheme="majorHAnsi"/>
        </w:rPr>
        <w:t>Ferarios.</w:t>
      </w:r>
    </w:p>
    <w:p w:rsidR="009C04D4" w:rsidRPr="00665B2A" w:rsidRDefault="0093514E" w:rsidP="00665B2A">
      <w:pPr>
        <w:pStyle w:val="Prrafodelista"/>
        <w:numPr>
          <w:ilvl w:val="0"/>
          <w:numId w:val="28"/>
        </w:numPr>
        <w:rPr>
          <w:rFonts w:asciiTheme="majorHAnsi" w:hAnsiTheme="majorHAnsi"/>
        </w:rPr>
      </w:pPr>
      <w:r w:rsidRPr="00665B2A">
        <w:rPr>
          <w:rFonts w:asciiTheme="majorHAnsi" w:hAnsiTheme="majorHAnsi"/>
        </w:rPr>
        <w:t>La página incluye: Https, base de datos SQL, contenido dinámico, SEO básico, Google Analytics, responsive web desing,</w:t>
      </w:r>
      <w:r w:rsidR="00665B2A">
        <w:rPr>
          <w:rFonts w:asciiTheme="majorHAnsi" w:hAnsiTheme="majorHAnsi"/>
        </w:rPr>
        <w:t xml:space="preserve"> envío de correo de contacto,</w:t>
      </w:r>
      <w:r w:rsidR="008B14D7">
        <w:rPr>
          <w:rFonts w:asciiTheme="majorHAnsi" w:hAnsiTheme="majorHAnsi"/>
        </w:rPr>
        <w:t xml:space="preserve"> sin CMS</w:t>
      </w:r>
      <w:r w:rsidRPr="00665B2A">
        <w:rPr>
          <w:rFonts w:asciiTheme="majorHAnsi" w:hAnsiTheme="majorHAnsi"/>
        </w:rPr>
        <w:t xml:space="preserve">.  </w:t>
      </w:r>
    </w:p>
    <w:p w:rsidR="004E6EB6" w:rsidRDefault="004E6EB6" w:rsidP="00A72E5A">
      <w:pPr>
        <w:pStyle w:val="Listaconvietas"/>
        <w:numPr>
          <w:ilvl w:val="0"/>
          <w:numId w:val="0"/>
        </w:numPr>
        <w:ind w:left="360"/>
        <w:rPr>
          <w:rFonts w:asciiTheme="majorHAnsi" w:hAnsiTheme="majorHAnsi"/>
          <w:sz w:val="24"/>
          <w:lang w:val="es-ES_tradnl"/>
        </w:rPr>
      </w:pPr>
    </w:p>
    <w:p w:rsidR="004C0BF3" w:rsidRDefault="004C0BF3" w:rsidP="00A72E5A">
      <w:pPr>
        <w:pStyle w:val="Listaconvietas"/>
        <w:numPr>
          <w:ilvl w:val="0"/>
          <w:numId w:val="0"/>
        </w:numPr>
        <w:ind w:left="360"/>
        <w:rPr>
          <w:rFonts w:asciiTheme="majorHAnsi" w:hAnsiTheme="majorHAnsi"/>
          <w:sz w:val="24"/>
          <w:lang w:val="es-ES_tradnl"/>
        </w:rPr>
      </w:pPr>
    </w:p>
    <w:p w:rsidR="00161A6A" w:rsidRPr="00665B2A" w:rsidRDefault="00161A6A" w:rsidP="00A72E5A">
      <w:pPr>
        <w:pStyle w:val="Listaconvietas"/>
        <w:numPr>
          <w:ilvl w:val="0"/>
          <w:numId w:val="0"/>
        </w:numPr>
        <w:ind w:left="360"/>
        <w:rPr>
          <w:rFonts w:asciiTheme="majorHAnsi" w:hAnsiTheme="majorHAnsi"/>
          <w:sz w:val="24"/>
          <w:lang w:val="es-ES_tradnl"/>
        </w:rPr>
      </w:pPr>
    </w:p>
    <w:p w:rsidR="00641C46" w:rsidRPr="00D91B64" w:rsidRDefault="00A72E5A" w:rsidP="00641C46">
      <w:pPr>
        <w:pStyle w:val="Seccin"/>
        <w:rPr>
          <w:color w:val="0066FF"/>
        </w:rPr>
      </w:pPr>
      <w:r w:rsidRPr="00D91B64">
        <w:rPr>
          <w:color w:val="0066FF"/>
        </w:rPr>
        <w:lastRenderedPageBreak/>
        <w:t>Informática</w:t>
      </w:r>
    </w:p>
    <w:p w:rsidR="00A72E5A" w:rsidRPr="00A72E5A" w:rsidRDefault="00423BA6" w:rsidP="00A72E5A">
      <w:pPr>
        <w:pStyle w:val="Listaconvietas"/>
        <w:numPr>
          <w:ilvl w:val="0"/>
          <w:numId w:val="26"/>
        </w:numPr>
        <w:rPr>
          <w:rFonts w:asciiTheme="majorHAnsi" w:hAnsiTheme="majorHAnsi"/>
          <w:sz w:val="24"/>
          <w:szCs w:val="24"/>
          <w:lang w:val="es-ES_tradnl"/>
        </w:rPr>
      </w:pPr>
      <w:r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  <w:lang w:val="es-ES_tradnl"/>
        </w:rPr>
        <w:t xml:space="preserve">nstalación de sistemas operativos y mantenimiento de </w:t>
      </w:r>
      <w:r w:rsidRPr="00C05DCD">
        <w:rPr>
          <w:rFonts w:asciiTheme="majorHAnsi" w:hAnsiTheme="majorHAnsi"/>
          <w:b/>
          <w:i/>
          <w:sz w:val="24"/>
          <w:szCs w:val="24"/>
          <w:lang w:val="es-ES_tradnl"/>
        </w:rPr>
        <w:t>Windows</w:t>
      </w:r>
      <w:r>
        <w:rPr>
          <w:rFonts w:asciiTheme="majorHAnsi" w:hAnsiTheme="majorHAnsi"/>
          <w:sz w:val="24"/>
          <w:szCs w:val="24"/>
          <w:lang w:val="es-ES_tradnl"/>
        </w:rPr>
        <w:t xml:space="preserve"> (avanzado), </w:t>
      </w:r>
      <w:r w:rsidRPr="00C05DCD">
        <w:rPr>
          <w:rFonts w:asciiTheme="majorHAnsi" w:hAnsiTheme="majorHAnsi"/>
          <w:b/>
          <w:i/>
          <w:sz w:val="24"/>
          <w:szCs w:val="24"/>
          <w:lang w:val="es-ES_tradnl"/>
        </w:rPr>
        <w:t>Linux</w:t>
      </w:r>
      <w:r>
        <w:rPr>
          <w:rFonts w:asciiTheme="majorHAnsi" w:hAnsiTheme="majorHAnsi"/>
          <w:sz w:val="24"/>
          <w:szCs w:val="24"/>
          <w:lang w:val="es-ES_tradnl"/>
        </w:rPr>
        <w:t xml:space="preserve"> con </w:t>
      </w:r>
      <w:r w:rsidR="00A72E5A" w:rsidRPr="00A72E5A">
        <w:rPr>
          <w:rFonts w:asciiTheme="majorHAnsi" w:hAnsiTheme="majorHAnsi"/>
          <w:sz w:val="24"/>
          <w:szCs w:val="24"/>
          <w:lang w:val="es-ES_tradnl"/>
        </w:rPr>
        <w:t>Ubuntu,</w:t>
      </w:r>
      <w:r>
        <w:rPr>
          <w:rFonts w:asciiTheme="majorHAnsi" w:hAnsiTheme="majorHAnsi"/>
          <w:sz w:val="24"/>
          <w:szCs w:val="24"/>
          <w:lang w:val="es-ES_tradnl"/>
        </w:rPr>
        <w:t xml:space="preserve"> Debia</w:t>
      </w:r>
      <w:r w:rsidR="00EC5051">
        <w:rPr>
          <w:rFonts w:asciiTheme="majorHAnsi" w:hAnsiTheme="majorHAnsi"/>
          <w:sz w:val="24"/>
          <w:szCs w:val="24"/>
          <w:lang w:val="es-ES_tradnl"/>
        </w:rPr>
        <w:t xml:space="preserve">n </w:t>
      </w:r>
      <w:r>
        <w:rPr>
          <w:rFonts w:asciiTheme="majorHAnsi" w:hAnsiTheme="majorHAnsi"/>
          <w:sz w:val="24"/>
          <w:szCs w:val="24"/>
          <w:lang w:val="es-ES_tradnl"/>
        </w:rPr>
        <w:t xml:space="preserve"> (B</w:t>
      </w:r>
      <w:r w:rsidR="00A72E5A" w:rsidRPr="00A72E5A">
        <w:rPr>
          <w:rFonts w:asciiTheme="majorHAnsi" w:hAnsiTheme="majorHAnsi"/>
          <w:sz w:val="24"/>
          <w:szCs w:val="24"/>
          <w:lang w:val="es-ES_tradnl"/>
        </w:rPr>
        <w:t>ásico)</w:t>
      </w:r>
      <w:r>
        <w:rPr>
          <w:rFonts w:asciiTheme="majorHAnsi" w:hAnsiTheme="majorHAnsi"/>
          <w:sz w:val="24"/>
          <w:szCs w:val="24"/>
          <w:lang w:val="es-ES_tradnl"/>
        </w:rPr>
        <w:t>.</w:t>
      </w:r>
      <w:r w:rsidR="00460352">
        <w:rPr>
          <w:rFonts w:asciiTheme="majorHAnsi" w:hAnsiTheme="majorHAnsi"/>
          <w:sz w:val="24"/>
          <w:szCs w:val="24"/>
          <w:lang w:val="es-ES_tradnl"/>
        </w:rPr>
        <w:t xml:space="preserve"> </w:t>
      </w:r>
    </w:p>
    <w:p w:rsidR="00A72E5A" w:rsidRPr="00DD4267" w:rsidRDefault="00A72E5A" w:rsidP="0078290D">
      <w:pPr>
        <w:pStyle w:val="Listaconvietas"/>
        <w:numPr>
          <w:ilvl w:val="0"/>
          <w:numId w:val="26"/>
        </w:numPr>
        <w:rPr>
          <w:rFonts w:asciiTheme="majorHAnsi" w:hAnsiTheme="majorHAnsi"/>
          <w:sz w:val="24"/>
          <w:szCs w:val="24"/>
          <w:lang w:val="en-US"/>
        </w:rPr>
      </w:pPr>
      <w:r w:rsidRPr="00DD4267">
        <w:rPr>
          <w:rFonts w:asciiTheme="majorHAnsi" w:hAnsiTheme="majorHAnsi"/>
          <w:b/>
          <w:i/>
          <w:sz w:val="24"/>
          <w:szCs w:val="24"/>
          <w:lang w:val="en-US"/>
        </w:rPr>
        <w:t>Microsoft Office</w:t>
      </w:r>
      <w:r w:rsidRPr="00DD4267">
        <w:rPr>
          <w:rFonts w:asciiTheme="majorHAnsi" w:hAnsiTheme="majorHAnsi"/>
          <w:sz w:val="24"/>
          <w:szCs w:val="24"/>
          <w:lang w:val="en-US"/>
        </w:rPr>
        <w:t xml:space="preserve"> Word, Excel, Power Point</w:t>
      </w:r>
      <w:r w:rsidR="0078290D" w:rsidRPr="00DD4267">
        <w:rPr>
          <w:rFonts w:asciiTheme="majorHAnsi" w:hAnsiTheme="majorHAnsi"/>
          <w:sz w:val="24"/>
          <w:szCs w:val="24"/>
          <w:lang w:val="en-US"/>
        </w:rPr>
        <w:t>,</w:t>
      </w:r>
      <w:r w:rsidRPr="00DD4267">
        <w:rPr>
          <w:rFonts w:asciiTheme="majorHAnsi" w:hAnsiTheme="majorHAnsi"/>
          <w:sz w:val="24"/>
          <w:szCs w:val="24"/>
          <w:lang w:val="en-US"/>
        </w:rPr>
        <w:t xml:space="preserve"> Outlook</w:t>
      </w:r>
      <w:r w:rsidR="0078290D" w:rsidRPr="00DD4267">
        <w:rPr>
          <w:rFonts w:asciiTheme="majorHAnsi" w:hAnsiTheme="majorHAnsi"/>
          <w:sz w:val="24"/>
          <w:szCs w:val="24"/>
          <w:lang w:val="en-US"/>
        </w:rPr>
        <w:t>, Lync y Skype</w:t>
      </w:r>
      <w:r w:rsidRPr="00DD4267">
        <w:rPr>
          <w:rFonts w:asciiTheme="majorHAnsi" w:hAnsiTheme="majorHAnsi"/>
          <w:sz w:val="24"/>
          <w:szCs w:val="24"/>
          <w:lang w:val="en-US"/>
        </w:rPr>
        <w:t>.</w:t>
      </w:r>
    </w:p>
    <w:p w:rsidR="00A72E5A" w:rsidRDefault="00A72E5A" w:rsidP="00A72E5A">
      <w:pPr>
        <w:pStyle w:val="Listaconvietas"/>
        <w:numPr>
          <w:ilvl w:val="0"/>
          <w:numId w:val="26"/>
        </w:numPr>
        <w:rPr>
          <w:rFonts w:asciiTheme="majorHAnsi" w:hAnsiTheme="majorHAnsi"/>
          <w:sz w:val="24"/>
          <w:szCs w:val="24"/>
        </w:rPr>
      </w:pPr>
      <w:r w:rsidRPr="00A72E5A">
        <w:rPr>
          <w:rFonts w:asciiTheme="majorHAnsi" w:hAnsiTheme="majorHAnsi"/>
          <w:sz w:val="24"/>
          <w:szCs w:val="24"/>
        </w:rPr>
        <w:t xml:space="preserve">Creación y manejo de </w:t>
      </w:r>
      <w:r w:rsidRPr="00C05DCD">
        <w:rPr>
          <w:rFonts w:asciiTheme="majorHAnsi" w:hAnsiTheme="majorHAnsi"/>
          <w:b/>
          <w:i/>
          <w:sz w:val="24"/>
          <w:szCs w:val="24"/>
        </w:rPr>
        <w:t>instancias de servidores en Amazon Web Services</w:t>
      </w:r>
      <w:r w:rsidRPr="00A72E5A">
        <w:rPr>
          <w:rFonts w:asciiTheme="majorHAnsi" w:hAnsiTheme="majorHAnsi"/>
          <w:sz w:val="24"/>
          <w:szCs w:val="24"/>
        </w:rPr>
        <w:t>. (AWS).</w:t>
      </w:r>
    </w:p>
    <w:p w:rsidR="0052427E" w:rsidRDefault="0052427E" w:rsidP="00A72E5A">
      <w:pPr>
        <w:pStyle w:val="Listaconvietas"/>
        <w:numPr>
          <w:ilvl w:val="0"/>
          <w:numId w:val="2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Instalación de </w:t>
      </w:r>
      <w:r w:rsidRPr="00C05DCD">
        <w:rPr>
          <w:rFonts w:asciiTheme="majorHAnsi" w:hAnsiTheme="majorHAnsi"/>
          <w:b/>
          <w:i/>
          <w:sz w:val="24"/>
          <w:szCs w:val="24"/>
        </w:rPr>
        <w:t>Apache 2</w:t>
      </w:r>
      <w:r>
        <w:rPr>
          <w:rFonts w:asciiTheme="majorHAnsi" w:hAnsiTheme="majorHAnsi"/>
          <w:sz w:val="24"/>
          <w:szCs w:val="24"/>
        </w:rPr>
        <w:t xml:space="preserve"> en servidor </w:t>
      </w:r>
      <w:r w:rsidR="00423BA6">
        <w:rPr>
          <w:rFonts w:asciiTheme="majorHAnsi" w:hAnsiTheme="majorHAnsi"/>
          <w:sz w:val="24"/>
          <w:szCs w:val="24"/>
        </w:rPr>
        <w:t>por medio de</w:t>
      </w:r>
      <w:r>
        <w:rPr>
          <w:rFonts w:asciiTheme="majorHAnsi" w:hAnsiTheme="majorHAnsi"/>
          <w:sz w:val="24"/>
          <w:szCs w:val="24"/>
        </w:rPr>
        <w:t xml:space="preserve"> Linux (Con PHP Y MYSQL).</w:t>
      </w:r>
    </w:p>
    <w:p w:rsidR="0052427E" w:rsidRDefault="0052427E" w:rsidP="00A72E5A">
      <w:pPr>
        <w:pStyle w:val="Listaconvietas"/>
        <w:numPr>
          <w:ilvl w:val="0"/>
          <w:numId w:val="26"/>
        </w:numPr>
        <w:rPr>
          <w:rFonts w:asciiTheme="majorHAnsi" w:hAnsiTheme="majorHAnsi"/>
          <w:sz w:val="24"/>
          <w:szCs w:val="24"/>
        </w:rPr>
      </w:pPr>
      <w:r w:rsidRPr="00C05DCD">
        <w:rPr>
          <w:rFonts w:asciiTheme="majorHAnsi" w:hAnsiTheme="majorHAnsi"/>
          <w:b/>
          <w:i/>
          <w:sz w:val="24"/>
          <w:szCs w:val="24"/>
        </w:rPr>
        <w:t>Certificar página web Linux con HTTPS</w:t>
      </w:r>
      <w:r>
        <w:rPr>
          <w:rFonts w:asciiTheme="majorHAnsi" w:hAnsiTheme="majorHAnsi"/>
          <w:sz w:val="24"/>
          <w:szCs w:val="24"/>
        </w:rPr>
        <w:t xml:space="preserve"> (SSL) protocolo de seguridad</w:t>
      </w:r>
      <w:r w:rsidR="00423BA6">
        <w:rPr>
          <w:rFonts w:asciiTheme="majorHAnsi" w:hAnsiTheme="majorHAnsi"/>
          <w:sz w:val="24"/>
          <w:szCs w:val="24"/>
        </w:rPr>
        <w:t xml:space="preserve"> de transferencia de datos.</w:t>
      </w:r>
    </w:p>
    <w:p w:rsidR="00423BA6" w:rsidRDefault="009C04D4" w:rsidP="00A72E5A">
      <w:pPr>
        <w:pStyle w:val="Listaconvietas"/>
        <w:numPr>
          <w:ilvl w:val="0"/>
          <w:numId w:val="2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Capacidad de hacer una </w:t>
      </w:r>
      <w:r w:rsidRPr="00C05DCD">
        <w:rPr>
          <w:rFonts w:asciiTheme="majorHAnsi" w:hAnsiTheme="majorHAnsi"/>
          <w:b/>
          <w:i/>
          <w:sz w:val="24"/>
          <w:szCs w:val="24"/>
        </w:rPr>
        <w:t>web site desde cero</w:t>
      </w:r>
      <w:r>
        <w:rPr>
          <w:rFonts w:asciiTheme="majorHAnsi" w:hAnsiTheme="majorHAnsi"/>
          <w:sz w:val="24"/>
          <w:szCs w:val="24"/>
        </w:rPr>
        <w:t xml:space="preserve">, con responsive web desing </w:t>
      </w:r>
      <w:r w:rsidRPr="00C05DCD">
        <w:rPr>
          <w:rFonts w:asciiTheme="majorHAnsi" w:hAnsiTheme="majorHAnsi"/>
          <w:b/>
          <w:i/>
          <w:sz w:val="24"/>
          <w:szCs w:val="24"/>
        </w:rPr>
        <w:t>sin CMS</w:t>
      </w:r>
      <w:r>
        <w:rPr>
          <w:rFonts w:asciiTheme="majorHAnsi" w:hAnsiTheme="majorHAnsi"/>
          <w:sz w:val="24"/>
          <w:szCs w:val="24"/>
        </w:rPr>
        <w:t>.</w:t>
      </w:r>
    </w:p>
    <w:p w:rsidR="00423BA6" w:rsidRDefault="009C04D4" w:rsidP="00A72E5A">
      <w:pPr>
        <w:pStyle w:val="Listaconvietas"/>
        <w:numPr>
          <w:ilvl w:val="0"/>
          <w:numId w:val="2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Instalación y uso de </w:t>
      </w:r>
      <w:r w:rsidRPr="00C05DCD">
        <w:rPr>
          <w:rFonts w:asciiTheme="majorHAnsi" w:hAnsiTheme="majorHAnsi"/>
          <w:b/>
          <w:i/>
          <w:sz w:val="24"/>
          <w:szCs w:val="24"/>
        </w:rPr>
        <w:t>Wordpress</w:t>
      </w:r>
      <w:r>
        <w:rPr>
          <w:rFonts w:asciiTheme="majorHAnsi" w:hAnsiTheme="majorHAnsi"/>
          <w:sz w:val="24"/>
          <w:szCs w:val="24"/>
        </w:rPr>
        <w:t>.</w:t>
      </w:r>
    </w:p>
    <w:p w:rsidR="004C0BF3" w:rsidRPr="004C0BF3" w:rsidRDefault="004C0BF3" w:rsidP="004C0BF3">
      <w:pPr>
        <w:pStyle w:val="Listaconvietas"/>
        <w:numPr>
          <w:ilvl w:val="0"/>
          <w:numId w:val="2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Instalación y uso de </w:t>
      </w:r>
      <w:r>
        <w:rPr>
          <w:rFonts w:asciiTheme="majorHAnsi" w:hAnsiTheme="majorHAnsi"/>
          <w:b/>
          <w:i/>
          <w:sz w:val="24"/>
          <w:szCs w:val="24"/>
        </w:rPr>
        <w:t xml:space="preserve">Ghost </w:t>
      </w:r>
      <w:r w:rsidRPr="004C0BF3">
        <w:rPr>
          <w:rFonts w:asciiTheme="majorHAnsi" w:hAnsiTheme="majorHAnsi"/>
          <w:i/>
          <w:sz w:val="24"/>
          <w:szCs w:val="24"/>
        </w:rPr>
        <w:t xml:space="preserve">para blogs </w:t>
      </w:r>
      <w:r>
        <w:rPr>
          <w:rFonts w:asciiTheme="majorHAnsi" w:hAnsiTheme="majorHAnsi"/>
          <w:sz w:val="24"/>
          <w:szCs w:val="24"/>
        </w:rPr>
        <w:t xml:space="preserve">con </w:t>
      </w:r>
      <w:r w:rsidRPr="004C0BF3">
        <w:rPr>
          <w:rFonts w:asciiTheme="majorHAnsi" w:hAnsiTheme="majorHAnsi"/>
          <w:sz w:val="24"/>
          <w:szCs w:val="24"/>
        </w:rPr>
        <w:t>nginx</w:t>
      </w:r>
      <w:r>
        <w:rPr>
          <w:rFonts w:asciiTheme="majorHAnsi" w:hAnsiTheme="majorHAnsi"/>
          <w:sz w:val="24"/>
          <w:szCs w:val="24"/>
        </w:rPr>
        <w:t>.</w:t>
      </w:r>
    </w:p>
    <w:p w:rsidR="00C05DCD" w:rsidRPr="00C05DCD" w:rsidRDefault="00C05DCD" w:rsidP="00C05DCD">
      <w:pPr>
        <w:pStyle w:val="Listaconvietas"/>
        <w:numPr>
          <w:ilvl w:val="0"/>
          <w:numId w:val="26"/>
        </w:numPr>
        <w:rPr>
          <w:rFonts w:asciiTheme="majorHAnsi" w:hAnsiTheme="majorHAnsi"/>
          <w:b/>
          <w:sz w:val="24"/>
          <w:szCs w:val="24"/>
        </w:rPr>
      </w:pPr>
      <w:r w:rsidRPr="00C05DCD">
        <w:rPr>
          <w:rFonts w:asciiTheme="majorHAnsi" w:hAnsiTheme="majorHAnsi"/>
          <w:sz w:val="24"/>
          <w:szCs w:val="24"/>
        </w:rPr>
        <w:t>Instalación</w:t>
      </w:r>
      <w:r>
        <w:rPr>
          <w:rFonts w:asciiTheme="majorHAnsi" w:hAnsiTheme="majorHAnsi"/>
          <w:sz w:val="24"/>
          <w:szCs w:val="24"/>
        </w:rPr>
        <w:t xml:space="preserve"> </w:t>
      </w:r>
      <w:r w:rsidRPr="00C05DCD">
        <w:rPr>
          <w:rFonts w:asciiTheme="majorHAnsi" w:hAnsiTheme="majorHAnsi"/>
          <w:b/>
          <w:i/>
          <w:sz w:val="24"/>
          <w:szCs w:val="24"/>
        </w:rPr>
        <w:t>Google Analytics</w:t>
      </w:r>
      <w:r>
        <w:rPr>
          <w:rFonts w:asciiTheme="majorHAnsi" w:hAnsiTheme="majorHAnsi"/>
          <w:sz w:val="24"/>
          <w:szCs w:val="24"/>
        </w:rPr>
        <w:t xml:space="preserve"> </w:t>
      </w:r>
      <w:r w:rsidRPr="00C05DCD">
        <w:rPr>
          <w:rFonts w:asciiTheme="majorHAnsi" w:hAnsiTheme="majorHAnsi"/>
          <w:sz w:val="24"/>
          <w:szCs w:val="24"/>
        </w:rPr>
        <w:t>en la web y tracking</w:t>
      </w:r>
      <w:r>
        <w:rPr>
          <w:rFonts w:asciiTheme="majorHAnsi" w:hAnsiTheme="majorHAnsi"/>
          <w:sz w:val="24"/>
          <w:szCs w:val="24"/>
        </w:rPr>
        <w:t xml:space="preserve"> sobre usuarios y visitas</w:t>
      </w:r>
      <w:r w:rsidRPr="00C05DCD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b/>
          <w:sz w:val="24"/>
          <w:szCs w:val="24"/>
        </w:rPr>
        <w:br/>
      </w:r>
    </w:p>
    <w:p w:rsidR="00A72E5A" w:rsidRPr="00A72E5A" w:rsidRDefault="00A72E5A" w:rsidP="00A72E5A">
      <w:pPr>
        <w:pStyle w:val="Listaconvietas"/>
        <w:numPr>
          <w:ilvl w:val="0"/>
          <w:numId w:val="26"/>
        </w:numPr>
        <w:rPr>
          <w:rFonts w:asciiTheme="majorHAnsi" w:hAnsiTheme="majorHAnsi"/>
          <w:sz w:val="24"/>
          <w:szCs w:val="24"/>
        </w:rPr>
      </w:pPr>
      <w:r w:rsidRPr="00A72E5A">
        <w:rPr>
          <w:rFonts w:asciiTheme="majorHAnsi" w:hAnsiTheme="majorHAnsi"/>
          <w:sz w:val="24"/>
          <w:szCs w:val="24"/>
        </w:rPr>
        <w:t>Tecnologías de desarrollo web:</w:t>
      </w:r>
    </w:p>
    <w:p w:rsidR="00A72E5A" w:rsidRPr="00A72E5A" w:rsidRDefault="00A72E5A" w:rsidP="00A72E5A">
      <w:pPr>
        <w:pStyle w:val="Listaconvietas"/>
        <w:numPr>
          <w:ilvl w:val="0"/>
          <w:numId w:val="0"/>
        </w:numPr>
        <w:rPr>
          <w:rFonts w:asciiTheme="majorHAnsi" w:hAnsiTheme="majorHAnsi"/>
          <w:b/>
          <w:i/>
          <w:sz w:val="24"/>
          <w:szCs w:val="24"/>
        </w:rPr>
      </w:pPr>
    </w:p>
    <w:p w:rsidR="00A72E5A" w:rsidRPr="00A72E5A" w:rsidRDefault="00A72E5A" w:rsidP="00A72E5A">
      <w:pPr>
        <w:pStyle w:val="Listaconvietas"/>
        <w:numPr>
          <w:ilvl w:val="1"/>
          <w:numId w:val="26"/>
        </w:numPr>
        <w:rPr>
          <w:rFonts w:asciiTheme="majorHAnsi" w:hAnsiTheme="majorHAnsi"/>
          <w:sz w:val="24"/>
          <w:szCs w:val="24"/>
        </w:rPr>
      </w:pPr>
      <w:r w:rsidRPr="00A72E5A">
        <w:rPr>
          <w:rFonts w:asciiTheme="majorHAnsi" w:hAnsiTheme="majorHAnsi"/>
          <w:b/>
          <w:i/>
          <w:sz w:val="24"/>
          <w:szCs w:val="24"/>
        </w:rPr>
        <w:t>SQL</w:t>
      </w:r>
      <w:r w:rsidRPr="00A72E5A">
        <w:rPr>
          <w:rFonts w:asciiTheme="majorHAnsi" w:hAnsiTheme="majorHAnsi"/>
          <w:b/>
          <w:sz w:val="24"/>
          <w:szCs w:val="24"/>
        </w:rPr>
        <w:t xml:space="preserve"> </w:t>
      </w:r>
      <w:r w:rsidRPr="00A72E5A">
        <w:rPr>
          <w:rFonts w:asciiTheme="majorHAnsi" w:hAnsiTheme="majorHAnsi"/>
          <w:sz w:val="24"/>
          <w:szCs w:val="24"/>
        </w:rPr>
        <w:t>(Bases de datos relacionales) con Oracle MYSQL Workbench.</w:t>
      </w:r>
    </w:p>
    <w:p w:rsidR="00537263" w:rsidRPr="00423BA6" w:rsidRDefault="00A72E5A" w:rsidP="00A72E5A">
      <w:pPr>
        <w:pStyle w:val="Listaconvietas"/>
        <w:numPr>
          <w:ilvl w:val="1"/>
          <w:numId w:val="26"/>
        </w:numPr>
        <w:rPr>
          <w:rFonts w:asciiTheme="majorHAnsi" w:hAnsiTheme="majorHAnsi"/>
          <w:sz w:val="24"/>
          <w:szCs w:val="24"/>
        </w:rPr>
      </w:pPr>
      <w:r w:rsidRPr="00A72E5A">
        <w:rPr>
          <w:rFonts w:asciiTheme="majorHAnsi" w:hAnsiTheme="majorHAnsi"/>
          <w:sz w:val="24"/>
          <w:szCs w:val="24"/>
        </w:rPr>
        <w:t xml:space="preserve">Hojas de </w:t>
      </w:r>
      <w:r w:rsidRPr="00A72E5A">
        <w:rPr>
          <w:rFonts w:asciiTheme="majorHAnsi" w:hAnsiTheme="majorHAnsi"/>
          <w:b/>
          <w:i/>
          <w:sz w:val="24"/>
          <w:szCs w:val="24"/>
        </w:rPr>
        <w:t>estilos web CSS</w:t>
      </w:r>
      <w:r w:rsidR="00FA6CB1">
        <w:rPr>
          <w:rFonts w:asciiTheme="majorHAnsi" w:hAnsiTheme="majorHAnsi"/>
          <w:b/>
          <w:i/>
          <w:sz w:val="24"/>
          <w:szCs w:val="24"/>
        </w:rPr>
        <w:t>.</w:t>
      </w:r>
    </w:p>
    <w:p w:rsidR="00A72E5A" w:rsidRPr="00537263" w:rsidRDefault="00537263" w:rsidP="00A72E5A">
      <w:pPr>
        <w:pStyle w:val="Listaconvietas"/>
        <w:numPr>
          <w:ilvl w:val="1"/>
          <w:numId w:val="26"/>
        </w:numPr>
        <w:rPr>
          <w:rFonts w:asciiTheme="majorHAnsi" w:hAnsiTheme="majorHAnsi"/>
          <w:sz w:val="24"/>
          <w:szCs w:val="24"/>
          <w:lang w:val="en-US"/>
        </w:rPr>
      </w:pPr>
      <w:r w:rsidRPr="00537263">
        <w:rPr>
          <w:rFonts w:asciiTheme="majorHAnsi" w:hAnsiTheme="majorHAnsi"/>
          <w:sz w:val="24"/>
          <w:szCs w:val="24"/>
          <w:lang w:val="en-US"/>
        </w:rPr>
        <w:t>Framework como B</w:t>
      </w:r>
      <w:r w:rsidR="00A72E5A" w:rsidRPr="00537263">
        <w:rPr>
          <w:rFonts w:asciiTheme="majorHAnsi" w:hAnsiTheme="majorHAnsi"/>
          <w:sz w:val="24"/>
          <w:szCs w:val="24"/>
          <w:lang w:val="en-US"/>
        </w:rPr>
        <w:t>ootstrap,</w:t>
      </w:r>
      <w:r>
        <w:rPr>
          <w:rFonts w:asciiTheme="majorHAnsi" w:hAnsiTheme="majorHAnsi"/>
          <w:sz w:val="24"/>
          <w:szCs w:val="24"/>
          <w:lang w:val="en-US"/>
        </w:rPr>
        <w:t xml:space="preserve"> MDB, </w:t>
      </w:r>
      <w:r w:rsidR="0052427E">
        <w:rPr>
          <w:rFonts w:asciiTheme="majorHAnsi" w:hAnsiTheme="majorHAnsi"/>
          <w:sz w:val="24"/>
          <w:szCs w:val="24"/>
          <w:lang w:val="en-US"/>
        </w:rPr>
        <w:t>AOS,</w:t>
      </w:r>
      <w:r w:rsidR="00A72E5A" w:rsidRPr="00537263">
        <w:rPr>
          <w:rFonts w:asciiTheme="majorHAnsi" w:hAnsiTheme="majorHAnsi"/>
          <w:sz w:val="24"/>
          <w:szCs w:val="24"/>
          <w:lang w:val="en-US"/>
        </w:rPr>
        <w:t xml:space="preserve"> Font awesome, </w:t>
      </w:r>
      <w:r w:rsidR="0093514E">
        <w:rPr>
          <w:rFonts w:asciiTheme="majorHAnsi" w:hAnsiTheme="majorHAnsi"/>
          <w:sz w:val="24"/>
          <w:szCs w:val="24"/>
          <w:lang w:val="en-US"/>
        </w:rPr>
        <w:t>etcé</w:t>
      </w:r>
      <w:r w:rsidR="00FA6CB1" w:rsidRPr="00537263">
        <w:rPr>
          <w:rFonts w:asciiTheme="majorHAnsi" w:hAnsiTheme="majorHAnsi"/>
          <w:sz w:val="24"/>
          <w:szCs w:val="24"/>
          <w:lang w:val="en-US"/>
        </w:rPr>
        <w:t>tera</w:t>
      </w:r>
      <w:r w:rsidR="00A72E5A" w:rsidRPr="00537263">
        <w:rPr>
          <w:rFonts w:asciiTheme="majorHAnsi" w:hAnsiTheme="majorHAnsi"/>
          <w:sz w:val="24"/>
          <w:szCs w:val="24"/>
          <w:lang w:val="en-US"/>
        </w:rPr>
        <w:t>.</w:t>
      </w:r>
    </w:p>
    <w:p w:rsidR="00A72E5A" w:rsidRPr="004B5322" w:rsidRDefault="00A72E5A" w:rsidP="00A72E5A">
      <w:pPr>
        <w:pStyle w:val="Listaconvietas"/>
        <w:numPr>
          <w:ilvl w:val="1"/>
          <w:numId w:val="26"/>
        </w:numPr>
        <w:rPr>
          <w:rFonts w:asciiTheme="majorHAnsi" w:hAnsiTheme="majorHAnsi"/>
          <w:sz w:val="24"/>
          <w:szCs w:val="24"/>
        </w:rPr>
      </w:pPr>
      <w:r w:rsidRPr="00537263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A72E5A">
        <w:rPr>
          <w:rFonts w:asciiTheme="majorHAnsi" w:hAnsiTheme="majorHAnsi"/>
          <w:b/>
          <w:i/>
          <w:sz w:val="24"/>
          <w:szCs w:val="24"/>
        </w:rPr>
        <w:t>Lenguaje HTML</w:t>
      </w:r>
      <w:r w:rsidRPr="00A72E5A">
        <w:rPr>
          <w:rFonts w:asciiTheme="majorHAnsi" w:hAnsiTheme="majorHAnsi"/>
          <w:sz w:val="24"/>
          <w:szCs w:val="24"/>
        </w:rPr>
        <w:t xml:space="preserve"> y conocimientos básicos en </w:t>
      </w:r>
      <w:r w:rsidRPr="00A72E5A">
        <w:rPr>
          <w:rFonts w:asciiTheme="majorHAnsi" w:hAnsiTheme="majorHAnsi"/>
          <w:b/>
          <w:i/>
          <w:sz w:val="24"/>
          <w:szCs w:val="24"/>
        </w:rPr>
        <w:t>PHP</w:t>
      </w:r>
      <w:r w:rsidRPr="00A72E5A">
        <w:rPr>
          <w:rFonts w:asciiTheme="majorHAnsi" w:hAnsiTheme="majorHAnsi"/>
          <w:sz w:val="24"/>
          <w:szCs w:val="24"/>
        </w:rPr>
        <w:t xml:space="preserve"> y </w:t>
      </w:r>
      <w:r w:rsidRPr="00A72E5A">
        <w:rPr>
          <w:rFonts w:asciiTheme="majorHAnsi" w:hAnsiTheme="majorHAnsi"/>
          <w:b/>
          <w:i/>
          <w:sz w:val="24"/>
          <w:szCs w:val="24"/>
        </w:rPr>
        <w:t>Javascript</w:t>
      </w:r>
      <w:r w:rsidRPr="00A72E5A">
        <w:rPr>
          <w:rFonts w:asciiTheme="majorHAnsi" w:hAnsiTheme="majorHAnsi"/>
          <w:b/>
          <w:sz w:val="24"/>
          <w:szCs w:val="24"/>
        </w:rPr>
        <w:t>.</w:t>
      </w:r>
    </w:p>
    <w:p w:rsidR="00A72E5A" w:rsidRPr="00A72E5A" w:rsidRDefault="00A72E5A" w:rsidP="00A72E5A">
      <w:pPr>
        <w:pStyle w:val="Listaconvietas"/>
        <w:numPr>
          <w:ilvl w:val="0"/>
          <w:numId w:val="0"/>
        </w:numPr>
        <w:rPr>
          <w:rFonts w:asciiTheme="majorHAnsi" w:hAnsiTheme="majorHAnsi"/>
          <w:sz w:val="24"/>
          <w:szCs w:val="24"/>
        </w:rPr>
      </w:pPr>
    </w:p>
    <w:p w:rsidR="00A72E5A" w:rsidRPr="00A72E5A" w:rsidRDefault="00A72E5A" w:rsidP="00A72E5A">
      <w:pPr>
        <w:pStyle w:val="Listaconvietas"/>
        <w:numPr>
          <w:ilvl w:val="0"/>
          <w:numId w:val="26"/>
        </w:numPr>
        <w:rPr>
          <w:rFonts w:asciiTheme="majorHAnsi" w:hAnsiTheme="majorHAnsi"/>
          <w:sz w:val="24"/>
          <w:szCs w:val="24"/>
          <w:lang w:val="es-ES_tradnl"/>
        </w:rPr>
      </w:pPr>
      <w:r w:rsidRPr="00A72E5A">
        <w:rPr>
          <w:rFonts w:asciiTheme="majorHAnsi" w:hAnsiTheme="majorHAnsi"/>
          <w:sz w:val="24"/>
          <w:szCs w:val="24"/>
          <w:lang w:val="es-ES_tradnl"/>
        </w:rPr>
        <w:t>Herramientas web</w:t>
      </w:r>
      <w:r w:rsidR="00460352">
        <w:rPr>
          <w:rFonts w:asciiTheme="majorHAnsi" w:hAnsiTheme="majorHAnsi"/>
          <w:sz w:val="24"/>
          <w:szCs w:val="24"/>
          <w:lang w:val="es-ES_tradnl"/>
        </w:rPr>
        <w:t xml:space="preserve"> y programas</w:t>
      </w:r>
      <w:r w:rsidRPr="00A72E5A">
        <w:rPr>
          <w:rFonts w:asciiTheme="majorHAnsi" w:hAnsiTheme="majorHAnsi"/>
          <w:sz w:val="24"/>
          <w:szCs w:val="24"/>
          <w:lang w:val="es-ES_tradnl"/>
        </w:rPr>
        <w:t xml:space="preserve"> para el desarrollo de proyectos como:</w:t>
      </w:r>
    </w:p>
    <w:p w:rsidR="00A72E5A" w:rsidRPr="00A72E5A" w:rsidRDefault="00A72E5A" w:rsidP="00A72E5A">
      <w:pPr>
        <w:pStyle w:val="Listaconvietas"/>
        <w:numPr>
          <w:ilvl w:val="1"/>
          <w:numId w:val="26"/>
        </w:numPr>
        <w:rPr>
          <w:rFonts w:asciiTheme="majorHAnsi" w:hAnsiTheme="majorHAnsi"/>
          <w:sz w:val="24"/>
          <w:szCs w:val="24"/>
        </w:rPr>
      </w:pPr>
      <w:r w:rsidRPr="00A72E5A">
        <w:rPr>
          <w:rFonts w:asciiTheme="majorHAnsi" w:hAnsiTheme="majorHAnsi"/>
          <w:b/>
          <w:i/>
          <w:sz w:val="24"/>
          <w:szCs w:val="24"/>
        </w:rPr>
        <w:t>Trello</w:t>
      </w:r>
      <w:r w:rsidRPr="00A72E5A">
        <w:rPr>
          <w:rFonts w:asciiTheme="majorHAnsi" w:hAnsiTheme="majorHAnsi"/>
          <w:sz w:val="24"/>
          <w:szCs w:val="24"/>
        </w:rPr>
        <w:t>.</w:t>
      </w:r>
    </w:p>
    <w:p w:rsidR="00A72E5A" w:rsidRPr="00A72E5A" w:rsidRDefault="00A72E5A" w:rsidP="00A72E5A">
      <w:pPr>
        <w:pStyle w:val="Listaconvietas"/>
        <w:numPr>
          <w:ilvl w:val="1"/>
          <w:numId w:val="26"/>
        </w:numPr>
        <w:rPr>
          <w:rFonts w:asciiTheme="majorHAnsi" w:hAnsiTheme="majorHAnsi"/>
          <w:sz w:val="24"/>
          <w:szCs w:val="24"/>
        </w:rPr>
      </w:pPr>
      <w:r w:rsidRPr="00A72E5A">
        <w:rPr>
          <w:rFonts w:asciiTheme="majorHAnsi" w:hAnsiTheme="majorHAnsi"/>
          <w:b/>
          <w:i/>
          <w:sz w:val="24"/>
          <w:szCs w:val="24"/>
        </w:rPr>
        <w:t>Git</w:t>
      </w:r>
      <w:r w:rsidRPr="00A72E5A">
        <w:rPr>
          <w:rFonts w:asciiTheme="majorHAnsi" w:hAnsiTheme="majorHAnsi"/>
          <w:i/>
          <w:sz w:val="24"/>
          <w:szCs w:val="24"/>
        </w:rPr>
        <w:t xml:space="preserve"> s</w:t>
      </w:r>
      <w:r w:rsidR="003F7B4A">
        <w:rPr>
          <w:rFonts w:asciiTheme="majorHAnsi" w:hAnsiTheme="majorHAnsi"/>
          <w:sz w:val="24"/>
          <w:szCs w:val="24"/>
        </w:rPr>
        <w:t>istema de versiones</w:t>
      </w:r>
      <w:r w:rsidRPr="00A72E5A">
        <w:rPr>
          <w:rFonts w:asciiTheme="majorHAnsi" w:hAnsiTheme="majorHAnsi"/>
          <w:sz w:val="24"/>
          <w:szCs w:val="24"/>
        </w:rPr>
        <w:t>.</w:t>
      </w:r>
    </w:p>
    <w:p w:rsidR="00A72E5A" w:rsidRDefault="00A72E5A" w:rsidP="00A72E5A">
      <w:pPr>
        <w:pStyle w:val="Listaconvietas"/>
        <w:numPr>
          <w:ilvl w:val="1"/>
          <w:numId w:val="26"/>
        </w:numPr>
        <w:rPr>
          <w:rFonts w:asciiTheme="majorHAnsi" w:hAnsiTheme="majorHAnsi"/>
          <w:sz w:val="24"/>
          <w:szCs w:val="24"/>
          <w:lang w:val="es-ES_tradnl"/>
        </w:rPr>
      </w:pPr>
      <w:r w:rsidRPr="00A72E5A">
        <w:rPr>
          <w:rFonts w:asciiTheme="majorHAnsi" w:hAnsiTheme="majorHAnsi"/>
          <w:b/>
          <w:i/>
          <w:sz w:val="24"/>
          <w:szCs w:val="24"/>
          <w:lang w:val="es-ES_tradnl"/>
        </w:rPr>
        <w:t>Generate Data</w:t>
      </w:r>
      <w:r w:rsidRPr="00A72E5A">
        <w:rPr>
          <w:rFonts w:asciiTheme="majorHAnsi" w:hAnsiTheme="majorHAnsi"/>
          <w:sz w:val="24"/>
          <w:szCs w:val="24"/>
          <w:lang w:val="es-ES_tradnl"/>
        </w:rPr>
        <w:t xml:space="preserve"> para introducción de registros aleatorios y de prueba en base de datos relacionales.</w:t>
      </w:r>
    </w:p>
    <w:p w:rsidR="00460352" w:rsidRPr="00460352" w:rsidRDefault="00460352" w:rsidP="00A72E5A">
      <w:pPr>
        <w:pStyle w:val="Listaconvietas"/>
        <w:numPr>
          <w:ilvl w:val="1"/>
          <w:numId w:val="26"/>
        </w:numPr>
        <w:rPr>
          <w:rFonts w:asciiTheme="majorHAnsi" w:hAnsiTheme="majorHAnsi"/>
          <w:sz w:val="24"/>
          <w:szCs w:val="24"/>
          <w:lang w:val="es-ES_tradnl"/>
        </w:rPr>
      </w:pPr>
      <w:r>
        <w:rPr>
          <w:rFonts w:asciiTheme="majorHAnsi" w:hAnsiTheme="majorHAnsi"/>
          <w:b/>
          <w:i/>
          <w:sz w:val="24"/>
          <w:szCs w:val="24"/>
          <w:lang w:val="es-ES_tradnl"/>
        </w:rPr>
        <w:t>Filezilla</w:t>
      </w:r>
      <w:r w:rsidR="003F7B4A">
        <w:rPr>
          <w:rFonts w:asciiTheme="majorHAnsi" w:hAnsiTheme="majorHAnsi"/>
          <w:b/>
          <w:i/>
          <w:sz w:val="24"/>
          <w:szCs w:val="24"/>
          <w:lang w:val="es-ES_tradnl"/>
        </w:rPr>
        <w:t>, Cpanel</w:t>
      </w:r>
      <w:r>
        <w:rPr>
          <w:rFonts w:asciiTheme="majorHAnsi" w:hAnsiTheme="majorHAnsi"/>
          <w:b/>
          <w:i/>
          <w:sz w:val="24"/>
          <w:szCs w:val="24"/>
          <w:lang w:val="es-ES_tradnl"/>
        </w:rPr>
        <w:t>.</w:t>
      </w:r>
    </w:p>
    <w:p w:rsidR="00460352" w:rsidRDefault="00460352" w:rsidP="00A72E5A">
      <w:pPr>
        <w:pStyle w:val="Listaconvietas"/>
        <w:numPr>
          <w:ilvl w:val="1"/>
          <w:numId w:val="26"/>
        </w:numPr>
        <w:rPr>
          <w:rFonts w:asciiTheme="majorHAnsi" w:hAnsiTheme="majorHAnsi"/>
          <w:b/>
          <w:i/>
          <w:sz w:val="24"/>
          <w:szCs w:val="24"/>
          <w:lang w:val="es-ES_tradnl"/>
        </w:rPr>
      </w:pPr>
      <w:r w:rsidRPr="00460352">
        <w:rPr>
          <w:rFonts w:asciiTheme="majorHAnsi" w:hAnsiTheme="majorHAnsi"/>
          <w:b/>
          <w:i/>
          <w:sz w:val="24"/>
          <w:szCs w:val="24"/>
          <w:lang w:val="es-ES_tradnl"/>
        </w:rPr>
        <w:t>Xampp.</w:t>
      </w:r>
    </w:p>
    <w:p w:rsidR="00FA6CB1" w:rsidRPr="00460352" w:rsidRDefault="00FA6CB1" w:rsidP="00A72E5A">
      <w:pPr>
        <w:pStyle w:val="Listaconvietas"/>
        <w:numPr>
          <w:ilvl w:val="1"/>
          <w:numId w:val="26"/>
        </w:numPr>
        <w:rPr>
          <w:rFonts w:asciiTheme="majorHAnsi" w:hAnsiTheme="majorHAnsi"/>
          <w:b/>
          <w:i/>
          <w:sz w:val="24"/>
          <w:szCs w:val="24"/>
          <w:lang w:val="es-ES_tradnl"/>
        </w:rPr>
      </w:pPr>
      <w:r w:rsidRPr="00A72E5A">
        <w:rPr>
          <w:rFonts w:asciiTheme="majorHAnsi" w:hAnsiTheme="majorHAnsi"/>
          <w:sz w:val="24"/>
          <w:szCs w:val="24"/>
        </w:rPr>
        <w:t>Editores de código como VS Code, Sublime</w:t>
      </w:r>
      <w:r>
        <w:rPr>
          <w:rFonts w:asciiTheme="majorHAnsi" w:hAnsiTheme="majorHAnsi"/>
          <w:sz w:val="24"/>
          <w:szCs w:val="24"/>
        </w:rPr>
        <w:t xml:space="preserve"> Text</w:t>
      </w:r>
      <w:r w:rsidRPr="00A72E5A">
        <w:rPr>
          <w:rFonts w:asciiTheme="majorHAnsi" w:hAnsiTheme="majorHAnsi"/>
          <w:sz w:val="24"/>
          <w:szCs w:val="24"/>
        </w:rPr>
        <w:t>, entre otros.</w:t>
      </w:r>
    </w:p>
    <w:p w:rsidR="00A72E5A" w:rsidRPr="00FA6CB1" w:rsidRDefault="00A72E5A" w:rsidP="00AE7208">
      <w:pPr>
        <w:pStyle w:val="Listaconvietas"/>
        <w:numPr>
          <w:ilvl w:val="0"/>
          <w:numId w:val="26"/>
        </w:numPr>
        <w:rPr>
          <w:rFonts w:asciiTheme="majorHAnsi" w:hAnsiTheme="majorHAnsi"/>
          <w:sz w:val="24"/>
          <w:szCs w:val="24"/>
          <w:lang w:val="es-ES_tradnl"/>
        </w:rPr>
      </w:pPr>
      <w:r w:rsidRPr="00FA6CB1">
        <w:rPr>
          <w:rFonts w:asciiTheme="majorHAnsi" w:hAnsiTheme="majorHAnsi"/>
          <w:sz w:val="24"/>
          <w:szCs w:val="24"/>
        </w:rPr>
        <w:t>Adobe Photoshop.</w:t>
      </w:r>
    </w:p>
    <w:p w:rsidR="00A72E5A" w:rsidRPr="004B5322" w:rsidRDefault="00A72E5A" w:rsidP="00A72E5A">
      <w:pPr>
        <w:pStyle w:val="Listaconvietas"/>
        <w:numPr>
          <w:ilvl w:val="0"/>
          <w:numId w:val="26"/>
        </w:numPr>
        <w:rPr>
          <w:rFonts w:asciiTheme="majorHAnsi" w:hAnsiTheme="majorHAnsi"/>
          <w:sz w:val="24"/>
          <w:szCs w:val="24"/>
          <w:u w:val="single"/>
          <w:lang w:val="es-ES_tradnl"/>
        </w:rPr>
      </w:pPr>
      <w:r w:rsidRPr="00A72E5A">
        <w:rPr>
          <w:rFonts w:asciiTheme="majorHAnsi" w:hAnsiTheme="majorHAnsi"/>
          <w:sz w:val="24"/>
          <w:szCs w:val="24"/>
          <w:lang w:val="es-ES_tradnl"/>
        </w:rPr>
        <w:t>Uso de páginas de información para cobro y bases de datos como:</w:t>
      </w:r>
      <w:r w:rsidRPr="00A72E5A">
        <w:rPr>
          <w:rFonts w:asciiTheme="majorHAnsi" w:hAnsiTheme="majorHAnsi"/>
          <w:sz w:val="24"/>
          <w:szCs w:val="24"/>
          <w:lang w:val="es-ES_tradnl"/>
        </w:rPr>
        <w:br/>
      </w:r>
      <w:hyperlink r:id="rId21" w:history="1">
        <w:r w:rsidRPr="006F1F36">
          <w:rPr>
            <w:rStyle w:val="Hipervnculo"/>
            <w:rFonts w:asciiTheme="majorHAnsi" w:hAnsiTheme="majorHAnsi"/>
            <w:color w:val="FF7401"/>
            <w:sz w:val="24"/>
            <w:szCs w:val="24"/>
            <w:lang w:val="es-ES_tradnl"/>
          </w:rPr>
          <w:t>CreditForce</w:t>
        </w:r>
      </w:hyperlink>
      <w:r w:rsidRPr="006F1F36">
        <w:rPr>
          <w:rFonts w:asciiTheme="majorHAnsi" w:hAnsiTheme="majorHAnsi"/>
          <w:color w:val="FF7401"/>
          <w:sz w:val="24"/>
          <w:szCs w:val="24"/>
          <w:lang w:val="es-ES_tradnl"/>
        </w:rPr>
        <w:t xml:space="preserve"> / </w:t>
      </w:r>
      <w:hyperlink r:id="rId22" w:history="1">
        <w:r w:rsidRPr="006F1F36">
          <w:rPr>
            <w:rStyle w:val="Hipervnculo"/>
            <w:rFonts w:asciiTheme="majorHAnsi" w:hAnsiTheme="majorHAnsi"/>
            <w:color w:val="FF7401"/>
            <w:sz w:val="24"/>
            <w:szCs w:val="24"/>
            <w:lang w:val="es-ES_tradnl"/>
          </w:rPr>
          <w:t>Conecte CR</w:t>
        </w:r>
      </w:hyperlink>
      <w:r w:rsidRPr="006F1F36">
        <w:rPr>
          <w:rFonts w:asciiTheme="majorHAnsi" w:hAnsiTheme="majorHAnsi"/>
          <w:color w:val="FF7401"/>
          <w:sz w:val="24"/>
          <w:szCs w:val="24"/>
          <w:lang w:val="es-ES_tradnl"/>
        </w:rPr>
        <w:t xml:space="preserve"> / </w:t>
      </w:r>
      <w:hyperlink r:id="rId23" w:history="1">
        <w:r w:rsidRPr="006F1F36">
          <w:rPr>
            <w:rStyle w:val="Hipervnculo"/>
            <w:rFonts w:asciiTheme="majorHAnsi" w:hAnsiTheme="majorHAnsi"/>
            <w:color w:val="FF7401"/>
            <w:sz w:val="24"/>
            <w:szCs w:val="24"/>
            <w:lang w:val="es-ES_tradnl"/>
          </w:rPr>
          <w:t>Crediserver</w:t>
        </w:r>
      </w:hyperlink>
      <w:r w:rsidRPr="006F1F36">
        <w:rPr>
          <w:rFonts w:asciiTheme="majorHAnsi" w:hAnsiTheme="majorHAnsi"/>
          <w:color w:val="FF7401"/>
          <w:sz w:val="24"/>
          <w:szCs w:val="24"/>
          <w:lang w:val="es-ES_tradnl"/>
        </w:rPr>
        <w:t xml:space="preserve"> / </w:t>
      </w:r>
      <w:hyperlink r:id="rId24" w:history="1">
        <w:r w:rsidRPr="006F1F36">
          <w:rPr>
            <w:rStyle w:val="Hipervnculo"/>
            <w:rFonts w:asciiTheme="majorHAnsi" w:hAnsiTheme="majorHAnsi"/>
            <w:color w:val="FF7401"/>
            <w:sz w:val="24"/>
            <w:szCs w:val="24"/>
            <w:lang w:val="es-ES_tradnl"/>
          </w:rPr>
          <w:t>EasyCRM</w:t>
        </w:r>
      </w:hyperlink>
      <w:r w:rsidRPr="006F1F36">
        <w:rPr>
          <w:rFonts w:asciiTheme="majorHAnsi" w:hAnsiTheme="majorHAnsi"/>
          <w:color w:val="FF7401"/>
          <w:sz w:val="24"/>
          <w:szCs w:val="24"/>
          <w:lang w:val="es-ES_tradnl"/>
        </w:rPr>
        <w:t xml:space="preserve"> / Ciber</w:t>
      </w:r>
      <w:r w:rsidR="003F71A3" w:rsidRPr="006F1F36">
        <w:rPr>
          <w:rFonts w:asciiTheme="majorHAnsi" w:hAnsiTheme="majorHAnsi"/>
          <w:color w:val="FF7401"/>
          <w:sz w:val="24"/>
          <w:szCs w:val="24"/>
          <w:lang w:val="es-ES_tradnl"/>
        </w:rPr>
        <w:t>.</w:t>
      </w:r>
    </w:p>
    <w:p w:rsidR="004B5322" w:rsidRPr="00D91B64" w:rsidRDefault="004B5322" w:rsidP="004B5322">
      <w:pPr>
        <w:pStyle w:val="Seccin"/>
        <w:rPr>
          <w:color w:val="0066FF"/>
        </w:rPr>
      </w:pPr>
      <w:r w:rsidRPr="00D91B64">
        <w:rPr>
          <w:color w:val="0066FF"/>
          <w:lang w:val="es-ES"/>
        </w:rPr>
        <w:t>Aptitudes</w:t>
      </w:r>
    </w:p>
    <w:p w:rsidR="0093514E" w:rsidRDefault="0093514E" w:rsidP="004B5322">
      <w:pPr>
        <w:pStyle w:val="Listaconvietas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Metodología Scrum</w:t>
      </w:r>
      <w:r w:rsidR="00665B2A">
        <w:rPr>
          <w:rFonts w:asciiTheme="majorHAnsi" w:hAnsiTheme="majorHAnsi"/>
          <w:sz w:val="24"/>
        </w:rPr>
        <w:t>, de gestión de proyectos.</w:t>
      </w:r>
    </w:p>
    <w:p w:rsidR="001772C9" w:rsidRDefault="001772C9" w:rsidP="004B5322">
      <w:pPr>
        <w:pStyle w:val="Listaconvietas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Capacidad de resolver problemas de sistema</w:t>
      </w:r>
      <w:r w:rsidR="00386CEA">
        <w:rPr>
          <w:rFonts w:asciiTheme="majorHAnsi" w:hAnsiTheme="majorHAnsi"/>
          <w:sz w:val="24"/>
        </w:rPr>
        <w:t>s</w:t>
      </w:r>
      <w:r>
        <w:rPr>
          <w:rFonts w:asciiTheme="majorHAnsi" w:hAnsiTheme="majorHAnsi"/>
          <w:sz w:val="24"/>
        </w:rPr>
        <w:t xml:space="preserve"> operativo</w:t>
      </w:r>
      <w:r w:rsidR="00386CEA">
        <w:rPr>
          <w:rFonts w:asciiTheme="majorHAnsi" w:hAnsiTheme="majorHAnsi"/>
          <w:sz w:val="24"/>
        </w:rPr>
        <w:t>s</w:t>
      </w:r>
      <w:r>
        <w:rPr>
          <w:rFonts w:asciiTheme="majorHAnsi" w:hAnsiTheme="majorHAnsi"/>
          <w:sz w:val="24"/>
        </w:rPr>
        <w:t>, programas, software o hardware de equipos.</w:t>
      </w:r>
    </w:p>
    <w:p w:rsidR="004B5322" w:rsidRPr="00A72E5A" w:rsidRDefault="004B5322" w:rsidP="004B5322">
      <w:pPr>
        <w:pStyle w:val="Listaconvietas"/>
        <w:rPr>
          <w:rFonts w:asciiTheme="majorHAnsi" w:hAnsiTheme="majorHAnsi"/>
          <w:sz w:val="24"/>
        </w:rPr>
      </w:pPr>
      <w:r w:rsidRPr="00A72E5A">
        <w:rPr>
          <w:rFonts w:asciiTheme="majorHAnsi" w:hAnsiTheme="majorHAnsi"/>
          <w:sz w:val="24"/>
        </w:rPr>
        <w:t>Experiencia dedicada como asesor de cobros y servicio al cliente.</w:t>
      </w:r>
    </w:p>
    <w:p w:rsidR="004B5322" w:rsidRPr="00A72E5A" w:rsidRDefault="004B5322" w:rsidP="004B5322">
      <w:pPr>
        <w:pStyle w:val="Listaconvietas"/>
        <w:rPr>
          <w:rFonts w:asciiTheme="majorHAnsi" w:hAnsiTheme="majorHAnsi"/>
          <w:sz w:val="24"/>
        </w:rPr>
      </w:pPr>
      <w:r w:rsidRPr="00A72E5A">
        <w:rPr>
          <w:rFonts w:asciiTheme="majorHAnsi" w:hAnsiTheme="majorHAnsi"/>
          <w:sz w:val="24"/>
        </w:rPr>
        <w:t>Conocimiento y predilección por el frontend en desarrollo web, diseño de interfaces, responsive web desing</w:t>
      </w:r>
      <w:r>
        <w:rPr>
          <w:rFonts w:asciiTheme="majorHAnsi" w:hAnsiTheme="majorHAnsi"/>
          <w:sz w:val="24"/>
        </w:rPr>
        <w:t>, experiencia de usuario UX</w:t>
      </w:r>
      <w:r w:rsidRPr="00A72E5A">
        <w:rPr>
          <w:rFonts w:asciiTheme="majorHAnsi" w:hAnsiTheme="majorHAnsi"/>
          <w:sz w:val="24"/>
        </w:rPr>
        <w:t xml:space="preserve"> y aspectos visuales de la web.</w:t>
      </w:r>
    </w:p>
    <w:p w:rsidR="004B5322" w:rsidRPr="00A72E5A" w:rsidRDefault="004B5322" w:rsidP="004B5322">
      <w:pPr>
        <w:pStyle w:val="Listaconvietas"/>
        <w:rPr>
          <w:rFonts w:asciiTheme="majorHAnsi" w:hAnsiTheme="majorHAnsi"/>
          <w:sz w:val="24"/>
        </w:rPr>
      </w:pPr>
      <w:r w:rsidRPr="00A72E5A">
        <w:rPr>
          <w:rFonts w:asciiTheme="majorHAnsi" w:hAnsiTheme="majorHAnsi"/>
          <w:sz w:val="24"/>
        </w:rPr>
        <w:t>Rápida adaptación a los sistemas de empresas.</w:t>
      </w:r>
    </w:p>
    <w:p w:rsidR="004B5322" w:rsidRPr="00A72E5A" w:rsidRDefault="004B5322" w:rsidP="004B5322">
      <w:pPr>
        <w:pStyle w:val="Listaconvietas"/>
        <w:rPr>
          <w:rFonts w:asciiTheme="majorHAnsi" w:hAnsiTheme="majorHAnsi"/>
          <w:sz w:val="24"/>
        </w:rPr>
      </w:pPr>
      <w:r w:rsidRPr="00A72E5A">
        <w:rPr>
          <w:rFonts w:asciiTheme="majorHAnsi" w:hAnsiTheme="majorHAnsi"/>
          <w:sz w:val="24"/>
        </w:rPr>
        <w:t>Facilidad de palabra y manejo de situaciones con clientes difíciles.</w:t>
      </w:r>
    </w:p>
    <w:p w:rsidR="004B5322" w:rsidRDefault="004B5322" w:rsidP="004B5322">
      <w:pPr>
        <w:pStyle w:val="Listaconvietas"/>
        <w:rPr>
          <w:rFonts w:asciiTheme="majorHAnsi" w:hAnsiTheme="majorHAnsi"/>
          <w:sz w:val="24"/>
        </w:rPr>
      </w:pPr>
      <w:r w:rsidRPr="00A72E5A">
        <w:rPr>
          <w:rFonts w:asciiTheme="majorHAnsi" w:hAnsiTheme="majorHAnsi"/>
          <w:sz w:val="24"/>
        </w:rPr>
        <w:t>Capacidad de trabajar bajo presión, en equipo y de dirigir.</w:t>
      </w:r>
    </w:p>
    <w:p w:rsidR="004B5322" w:rsidRDefault="004B5322" w:rsidP="004B5322">
      <w:pPr>
        <w:pStyle w:val="Listaconvietas"/>
        <w:numPr>
          <w:ilvl w:val="0"/>
          <w:numId w:val="0"/>
        </w:numPr>
        <w:ind w:left="360" w:hanging="360"/>
        <w:rPr>
          <w:rFonts w:asciiTheme="majorHAnsi" w:hAnsiTheme="majorHAnsi"/>
          <w:sz w:val="24"/>
          <w:szCs w:val="24"/>
          <w:u w:val="single"/>
        </w:rPr>
      </w:pPr>
    </w:p>
    <w:p w:rsidR="00677692" w:rsidRPr="00FE5052" w:rsidRDefault="00677692" w:rsidP="00677692">
      <w:pPr>
        <w:pStyle w:val="Seccin"/>
        <w:rPr>
          <w:color w:val="0066FF"/>
        </w:rPr>
      </w:pPr>
      <w:r w:rsidRPr="00FE5052">
        <w:rPr>
          <w:color w:val="0066FF"/>
          <w:lang w:val="es-ES"/>
        </w:rPr>
        <w:lastRenderedPageBreak/>
        <w:t>Referencias</w:t>
      </w:r>
    </w:p>
    <w:tbl>
      <w:tblPr>
        <w:tblW w:w="921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0"/>
        <w:gridCol w:w="4459"/>
        <w:gridCol w:w="1681"/>
      </w:tblGrid>
      <w:tr w:rsidR="00677692" w:rsidRPr="004F3582" w:rsidTr="00677692">
        <w:trPr>
          <w:trHeight w:val="345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096B67" w:rsidRDefault="00677692" w:rsidP="000D3B9D">
            <w:pPr>
              <w:spacing w:line="360" w:lineRule="auto"/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</w:rPr>
            </w:pPr>
            <w:r w:rsidRPr="00096B67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</w:rPr>
              <w:br/>
              <w:t>Nombre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096B67" w:rsidRDefault="00677692" w:rsidP="000D3B9D">
            <w:pPr>
              <w:spacing w:line="360" w:lineRule="auto"/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</w:rPr>
            </w:pPr>
            <w:r w:rsidRPr="00096B67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</w:rPr>
              <w:t>Puesto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096B67" w:rsidRDefault="00677692" w:rsidP="000D3B9D">
            <w:pPr>
              <w:spacing w:line="360" w:lineRule="auto"/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</w:rPr>
            </w:pPr>
            <w:r w:rsidRPr="00096B67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</w:rPr>
              <w:t>Teléfono</w:t>
            </w:r>
          </w:p>
        </w:tc>
      </w:tr>
      <w:tr w:rsidR="00677692" w:rsidRPr="004F3582" w:rsidTr="00677692">
        <w:trPr>
          <w:trHeight w:val="345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096B67" w:rsidRDefault="00677692" w:rsidP="000D3B9D">
            <w:pPr>
              <w:spacing w:line="36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096B67">
              <w:rPr>
                <w:rFonts w:asciiTheme="majorHAnsi" w:eastAsia="Times New Roman" w:hAnsiTheme="majorHAnsi" w:cs="Arial"/>
                <w:color w:val="000000"/>
              </w:rPr>
              <w:t xml:space="preserve">Marco Arroyo Jiménez 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096B67" w:rsidRDefault="00677692" w:rsidP="000D3B9D">
            <w:pPr>
              <w:spacing w:line="36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096B67">
              <w:rPr>
                <w:rFonts w:asciiTheme="majorHAnsi" w:eastAsia="Times New Roman" w:hAnsiTheme="majorHAnsi" w:cs="Arial"/>
                <w:color w:val="000000"/>
              </w:rPr>
              <w:t xml:space="preserve">Supervisor de cobro en Cobros CR   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096B67" w:rsidRDefault="00677692" w:rsidP="000D3B9D">
            <w:pPr>
              <w:spacing w:line="36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096B67">
              <w:rPr>
                <w:rFonts w:asciiTheme="majorHAnsi" w:eastAsia="Times New Roman" w:hAnsiTheme="majorHAnsi" w:cs="Arial"/>
                <w:color w:val="000000"/>
              </w:rPr>
              <w:t>8703-2994</w:t>
            </w:r>
          </w:p>
        </w:tc>
      </w:tr>
      <w:tr w:rsidR="00677692" w:rsidRPr="004F3582" w:rsidTr="00677692">
        <w:trPr>
          <w:trHeight w:val="345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096B67" w:rsidRDefault="00677692" w:rsidP="000D3B9D">
            <w:pPr>
              <w:spacing w:line="36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096B67">
              <w:rPr>
                <w:rFonts w:asciiTheme="majorHAnsi" w:eastAsia="Times New Roman" w:hAnsiTheme="majorHAnsi" w:cs="Arial"/>
                <w:color w:val="000000"/>
              </w:rPr>
              <w:t>Olman Rivera Masis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096B67" w:rsidRDefault="00677692" w:rsidP="000D3B9D">
            <w:pPr>
              <w:spacing w:line="36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096B67">
              <w:rPr>
                <w:rFonts w:asciiTheme="majorHAnsi" w:eastAsia="Times New Roman" w:hAnsiTheme="majorHAnsi" w:cs="Arial"/>
                <w:color w:val="000000"/>
              </w:rPr>
              <w:t>Jefe Facilitador BCC ITS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096B67" w:rsidRDefault="00677692" w:rsidP="000D3B9D">
            <w:pPr>
              <w:spacing w:line="36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096B67">
              <w:rPr>
                <w:rFonts w:asciiTheme="majorHAnsi" w:eastAsia="Times New Roman" w:hAnsiTheme="majorHAnsi" w:cs="Arial"/>
                <w:color w:val="000000"/>
              </w:rPr>
              <w:t>8870-8794</w:t>
            </w:r>
          </w:p>
        </w:tc>
      </w:tr>
      <w:tr w:rsidR="00677692" w:rsidRPr="004F3582" w:rsidTr="00677692">
        <w:trPr>
          <w:trHeight w:val="345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096B67" w:rsidRDefault="00677692" w:rsidP="000D3B9D">
            <w:pPr>
              <w:spacing w:line="36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096B67">
              <w:rPr>
                <w:rFonts w:asciiTheme="majorHAnsi" w:eastAsia="Times New Roman" w:hAnsiTheme="majorHAnsi" w:cs="Arial"/>
                <w:color w:val="000000"/>
              </w:rPr>
              <w:t xml:space="preserve">Mario Arroyo Jiménez        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096B67" w:rsidRDefault="00677692" w:rsidP="000D3B9D">
            <w:pPr>
              <w:spacing w:line="36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096B67">
              <w:rPr>
                <w:rFonts w:asciiTheme="majorHAnsi" w:eastAsia="Times New Roman" w:hAnsiTheme="majorHAnsi" w:cs="Arial"/>
                <w:color w:val="000000"/>
              </w:rPr>
              <w:t xml:space="preserve">Gerencia en Cobros CR     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096B67" w:rsidRDefault="00677692" w:rsidP="000D3B9D">
            <w:pPr>
              <w:spacing w:line="36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096B67">
              <w:rPr>
                <w:rFonts w:asciiTheme="majorHAnsi" w:eastAsia="Times New Roman" w:hAnsiTheme="majorHAnsi" w:cs="Arial"/>
                <w:color w:val="000000"/>
              </w:rPr>
              <w:t>8819-4297</w:t>
            </w:r>
          </w:p>
        </w:tc>
      </w:tr>
      <w:tr w:rsidR="00677692" w:rsidRPr="004F3582" w:rsidTr="00677692">
        <w:trPr>
          <w:trHeight w:val="345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096B67" w:rsidRDefault="00677692" w:rsidP="000D3B9D">
            <w:pPr>
              <w:spacing w:line="36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096B67">
              <w:rPr>
                <w:rFonts w:asciiTheme="majorHAnsi" w:eastAsia="Times New Roman" w:hAnsiTheme="majorHAnsi" w:cs="Arial"/>
                <w:color w:val="000000"/>
                <w:szCs w:val="28"/>
              </w:rPr>
              <w:t xml:space="preserve">César González  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096B67" w:rsidRDefault="00677692" w:rsidP="000D3B9D">
            <w:pPr>
              <w:spacing w:line="36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096B67">
              <w:rPr>
                <w:rFonts w:asciiTheme="majorHAnsi" w:eastAsia="Times New Roman" w:hAnsiTheme="majorHAnsi" w:cs="Arial"/>
                <w:color w:val="000000"/>
              </w:rPr>
              <w:t xml:space="preserve">Propietario de Bisutería Verde Menta 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692" w:rsidRPr="00096B67" w:rsidRDefault="00677692" w:rsidP="000D3B9D">
            <w:pPr>
              <w:spacing w:line="36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096B67">
              <w:rPr>
                <w:rFonts w:asciiTheme="majorHAnsi" w:eastAsia="Times New Roman" w:hAnsiTheme="majorHAnsi" w:cs="Arial"/>
                <w:color w:val="000000"/>
              </w:rPr>
              <w:t>2256-1739</w:t>
            </w:r>
          </w:p>
        </w:tc>
      </w:tr>
      <w:tr w:rsidR="00677692" w:rsidRPr="004F3582" w:rsidTr="00677692">
        <w:trPr>
          <w:trHeight w:val="345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692" w:rsidRPr="00096B67" w:rsidRDefault="00677692" w:rsidP="000D3B9D">
            <w:pPr>
              <w:spacing w:line="360" w:lineRule="auto"/>
              <w:rPr>
                <w:rFonts w:asciiTheme="majorHAnsi" w:eastAsia="Times New Roman" w:hAnsiTheme="majorHAnsi" w:cs="Arial"/>
                <w:color w:val="000000"/>
                <w:szCs w:val="28"/>
              </w:rPr>
            </w:pPr>
            <w:r w:rsidRPr="00096B67">
              <w:rPr>
                <w:rFonts w:asciiTheme="majorHAnsi" w:eastAsia="Times New Roman" w:hAnsiTheme="majorHAnsi" w:cs="Arial"/>
                <w:color w:val="000000"/>
                <w:szCs w:val="28"/>
              </w:rPr>
              <w:t>Maricruz Hernández A.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692" w:rsidRPr="00096B67" w:rsidRDefault="00677692" w:rsidP="000D3B9D">
            <w:pPr>
              <w:spacing w:line="36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096B67">
              <w:rPr>
                <w:rFonts w:asciiTheme="majorHAnsi" w:eastAsia="Times New Roman" w:hAnsiTheme="majorHAnsi" w:cs="Arial"/>
                <w:color w:val="000000"/>
              </w:rPr>
              <w:t>Capacitadora, asesora en Banco Promérica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77692" w:rsidRPr="00096B67" w:rsidRDefault="00677692" w:rsidP="000D3B9D">
            <w:pPr>
              <w:spacing w:line="360" w:lineRule="auto"/>
              <w:rPr>
                <w:rFonts w:asciiTheme="majorHAnsi" w:eastAsia="Times New Roman" w:hAnsiTheme="majorHAnsi" w:cs="Arial"/>
                <w:color w:val="000000"/>
              </w:rPr>
            </w:pPr>
            <w:r w:rsidRPr="00096B67">
              <w:rPr>
                <w:rFonts w:asciiTheme="majorHAnsi" w:eastAsia="Times New Roman" w:hAnsiTheme="majorHAnsi" w:cs="Arial"/>
                <w:color w:val="000000"/>
              </w:rPr>
              <w:t>8609-3127</w:t>
            </w:r>
          </w:p>
        </w:tc>
      </w:tr>
    </w:tbl>
    <w:p w:rsidR="00677692" w:rsidRPr="00A72E5A" w:rsidRDefault="00677692" w:rsidP="00677692">
      <w:pPr>
        <w:pStyle w:val="Listaconvietas"/>
        <w:numPr>
          <w:ilvl w:val="0"/>
          <w:numId w:val="0"/>
        </w:numPr>
        <w:ind w:left="360"/>
        <w:rPr>
          <w:rFonts w:asciiTheme="majorHAnsi" w:hAnsiTheme="majorHAnsi"/>
          <w:sz w:val="24"/>
        </w:rPr>
      </w:pPr>
    </w:p>
    <w:p w:rsidR="00677692" w:rsidRPr="00A72E5A" w:rsidRDefault="00677692" w:rsidP="00641C46">
      <w:pPr>
        <w:pStyle w:val="Listaconvietas"/>
        <w:numPr>
          <w:ilvl w:val="0"/>
          <w:numId w:val="0"/>
        </w:numPr>
        <w:rPr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C2C49B5" wp14:editId="1A1464AC">
                <wp:simplePos x="0" y="0"/>
                <wp:positionH relativeFrom="page">
                  <wp:posOffset>300355</wp:posOffset>
                </wp:positionH>
                <wp:positionV relativeFrom="page">
                  <wp:posOffset>314325</wp:posOffset>
                </wp:positionV>
                <wp:extent cx="7126605" cy="9434195"/>
                <wp:effectExtent l="9525" t="9525" r="14605" b="11430"/>
                <wp:wrapNone/>
                <wp:docPr id="14" name="Autoform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6605" cy="9434195"/>
                        </a:xfrm>
                        <a:prstGeom prst="roundRect">
                          <a:avLst>
                            <a:gd name="adj" fmla="val 4023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1149E937" id="Autoforma 24" o:spid="_x0000_s1026" style="position:absolute;margin-left:23.65pt;margin-top:24.75pt;width:561.15pt;height:742.85pt;z-index:251659264;visibility:visible;mso-wrap-style:square;mso-width-percent:920;mso-height-percent:94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tKY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" o:allowincell="f" filled="f" fillcolor="black" strokeweight="1pt">
                <w10:wrap anchorx="page" anchory="page"/>
              </v:roundrect>
            </w:pict>
          </mc:Fallback>
        </mc:AlternateContent>
      </w:r>
    </w:p>
    <w:sectPr w:rsidR="00677692" w:rsidRPr="00A72E5A">
      <w:footerReference w:type="even" r:id="rId25"/>
      <w:footerReference w:type="default" r:id="rId26"/>
      <w:headerReference w:type="first" r:id="rId27"/>
      <w:footerReference w:type="first" r:id="rId28"/>
      <w:pgSz w:w="11907" w:h="16839" w:code="1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AB7" w:rsidRDefault="00EA2AB7">
      <w:pPr>
        <w:spacing w:after="0" w:line="240" w:lineRule="auto"/>
      </w:pPr>
      <w:r>
        <w:separator/>
      </w:r>
    </w:p>
  </w:endnote>
  <w:endnote w:type="continuationSeparator" w:id="0">
    <w:p w:rsidR="00EA2AB7" w:rsidRDefault="00EA2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21A" w:rsidRDefault="00F8221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editId="3702EA2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7" name="Rectángulo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sdt>
                          <w:sdtPr>
                            <w:id w:val="1990295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8221A" w:rsidRDefault="00F8221A">
                              <w:pPr>
                                <w:pStyle w:val="Textogris"/>
                              </w:pPr>
                              <w:r>
                                <w:t>Josías Daniel Machado Venturini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31" o:spid="_x0000_s1027" style="position:absolute;margin-left:0;margin-top:0;width:51.9pt;height:9in;z-index:25166745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19902953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F8221A" w:rsidRDefault="00F8221A">
                        <w:pPr>
                          <w:pStyle w:val="Textogris"/>
                        </w:pPr>
                        <w:r>
                          <w:t>Josías Daniel Machado Venturini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editId="1C6A59C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8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6C24B57" id="Autoforma 24" o:spid="_x0000_s1026" style="position:absolute;margin-left:0;margin-top:0;width:561.15pt;height:742.85pt;z-index:25166643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Sb3uQIAALw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1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8221A" w:rsidRDefault="00F8221A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91F9A" w:rsidRPr="00191F9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8" style="position:absolute;margin-left:0;margin-top:0;width:41pt;height:41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rfrqA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P7Wt+uoAgAAeQUAAA4AAAAAAAAAAAAAAAAALgIA&#10;AGRycy9lMm9Eb2MueG1sUEsBAi0AFAAGAAgAAAAhAAP3BtzYAAAAAwEAAA8AAAAAAAAAAAAAAAAA&#10;AgUAAGRycy9kb3ducmV2LnhtbFBLBQYAAAAABAAEAPMAAAAHBgAAAAA=&#10;" o:allowincell="f" fillcolor="#09f [3204]" stroked="f">
              <v:textbox inset="0,0,0,0">
                <w:txbxContent>
                  <w:p w:rsidR="00F8221A" w:rsidRDefault="00F8221A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91F9A" w:rsidRPr="00191F9A">
                      <w:rPr>
                        <w:noProof/>
                        <w:color w:val="FFFFFF" w:themeColor="background1"/>
                        <w:sz w:val="40"/>
                        <w:szCs w:val="40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21A" w:rsidRDefault="00F8221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editId="3702EA2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7" name="Rectángulo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sdt>
                          <w:sdtPr>
                            <w:id w:val="-164710949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8221A" w:rsidRDefault="00F8221A">
                              <w:pPr>
                                <w:pStyle w:val="Textogris"/>
                              </w:pPr>
                              <w:r>
                                <w:t>Josías Daniel Machado Venturini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1.9pt;height:9in;z-index:251671552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-1647109498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F8221A" w:rsidRDefault="00F8221A">
                        <w:pPr>
                          <w:pStyle w:val="Textogris"/>
                        </w:pPr>
                        <w:r>
                          <w:t>Josías Daniel Machado Venturini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editId="1C6A59C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8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C49A49F" id="Autoforma 24" o:spid="_x0000_s1026" style="position:absolute;margin-left:0;margin-top:0;width:561.15pt;height:742.85pt;z-index:25167052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n0p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LHSfSm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9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8221A" w:rsidRDefault="00F8221A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91F9A" w:rsidRPr="00191F9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30" style="position:absolute;margin-left:0;margin-top:0;width:41pt;height:41pt;z-index:2516695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O+4qQ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BtLO+4qQIAAHkFAAAOAAAAAAAAAAAAAAAAAC4C&#10;AABkcnMvZTJvRG9jLnhtbFBLAQItABQABgAIAAAAIQAD9wbc2AAAAAMBAAAPAAAAAAAAAAAAAAAA&#10;AAMFAABkcnMvZG93bnJldi54bWxQSwUGAAAAAAQABADzAAAACAYAAAAA&#10;" o:allowincell="f" fillcolor="#09f [3204]" stroked="f">
              <v:textbox inset="0,0,0,0">
                <w:txbxContent>
                  <w:p w:rsidR="00F8221A" w:rsidRDefault="00F8221A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91F9A" w:rsidRPr="00191F9A">
                      <w:rPr>
                        <w:noProof/>
                        <w:color w:val="FFFFFF" w:themeColor="background1"/>
                        <w:sz w:val="40"/>
                        <w:szCs w:val="40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EB6" w:rsidRDefault="00F8221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3702EA2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28" name="Rectángulo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sdt>
                          <w:sdtPr>
                            <w:id w:val="207606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8221A" w:rsidRDefault="00F8221A">
                              <w:pPr>
                                <w:pStyle w:val="Textogris"/>
                              </w:pPr>
                              <w:r>
                                <w:t>Josías Daniel Machado Venturini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_x0000_s1031" style="position:absolute;margin-left:0;margin-top:0;width:51.9pt;height:9in;z-index:25166336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20760667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F8221A" w:rsidRDefault="00F8221A">
                        <w:pPr>
                          <w:pStyle w:val="Textogris"/>
                        </w:pPr>
                        <w:r>
                          <w:t>Josías Daniel Machado Venturini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editId="1C6A59C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29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CE68CFE" id="Autoforma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nPi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LWKc+K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0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8221A" w:rsidRDefault="00F8221A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91F9A" w:rsidRPr="00191F9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32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CQ4359qQIAAHkFAAAOAAAAAAAAAAAAAAAAAC4C&#10;AABkcnMvZTJvRG9jLnhtbFBLAQItABQABgAIAAAAIQAD9wbc2AAAAAMBAAAPAAAAAAAAAAAAAAAA&#10;AAMFAABkcnMvZG93bnJldi54bWxQSwUGAAAAAAQABADzAAAACAYAAAAA&#10;" o:allowincell="f" fillcolor="#09f [3204]" stroked="f">
              <v:textbox inset="0,0,0,0">
                <w:txbxContent>
                  <w:p w:rsidR="00F8221A" w:rsidRDefault="00F8221A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91F9A" w:rsidRPr="00191F9A">
                      <w:rPr>
                        <w:noProof/>
                        <w:color w:val="FFFFFF" w:themeColor="background1"/>
                        <w:sz w:val="40"/>
                        <w:szCs w:val="40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AB7" w:rsidRDefault="00EA2AB7">
      <w:pPr>
        <w:spacing w:after="0" w:line="240" w:lineRule="auto"/>
      </w:pPr>
      <w:r>
        <w:separator/>
      </w:r>
    </w:p>
  </w:footnote>
  <w:footnote w:type="continuationSeparator" w:id="0">
    <w:p w:rsidR="00EA2AB7" w:rsidRDefault="00EA2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EB6" w:rsidRDefault="00635C11">
    <w:pPr>
      <w:pStyle w:val="Encabezado"/>
    </w:pPr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7766D6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forma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8EB6CE9" id="Autoforma 10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O7U8GS6&#10;AgAAvA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000000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000000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66C1FF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0099FF" w:themeColor="accent1"/>
      </w:rPr>
    </w:lvl>
  </w:abstractNum>
  <w:abstractNum w:abstractNumId="4" w15:restartNumberingAfterBreak="0">
    <w:nsid w:val="FFFFFF89"/>
    <w:multiLevelType w:val="singleLevel"/>
    <w:tmpl w:val="1B0A950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FF9900"/>
      </w:rPr>
    </w:lvl>
  </w:abstractNum>
  <w:abstractNum w:abstractNumId="5" w15:restartNumberingAfterBreak="0">
    <w:nsid w:val="02076C81"/>
    <w:multiLevelType w:val="hybridMultilevel"/>
    <w:tmpl w:val="28C68B38"/>
    <w:lvl w:ilvl="0" w:tplc="F604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401"/>
        <w:lang w:val="es-CR"/>
        <w14:textFill>
          <w14:solidFill>
            <w14:srgbClr w14:val="FF7401">
              <w14:alpha w14:val="50000"/>
            </w14:srgbClr>
          </w14:solidFill>
        </w14:textFill>
      </w:rPr>
    </w:lvl>
    <w:lvl w:ilvl="1" w:tplc="70B6957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9900"/>
        <w14:textFill>
          <w14:solidFill>
            <w14:srgbClr w14:val="FF9900">
              <w14:alpha w14:val="50000"/>
            </w14:srgbClr>
          </w14:solidFill>
        </w14:textFill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D0E8E"/>
    <w:multiLevelType w:val="hybridMultilevel"/>
    <w:tmpl w:val="077EC1D4"/>
    <w:lvl w:ilvl="0" w:tplc="F604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401"/>
        <w:lang w:val="es-CR"/>
        <w14:textFill>
          <w14:solidFill>
            <w14:srgbClr w14:val="FF7401">
              <w14:alpha w14:val="50000"/>
            </w14:srgbClr>
          </w14:solidFill>
        </w14:textFill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A7B6E"/>
    <w:multiLevelType w:val="hybridMultilevel"/>
    <w:tmpl w:val="EF4240F4"/>
    <w:lvl w:ilvl="0" w:tplc="F604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401"/>
        <w:lang w:val="es-CR"/>
        <w14:textFill>
          <w14:solidFill>
            <w14:srgbClr w14:val="FF7401">
              <w14:alpha w14:val="50000"/>
            </w14:srgbClr>
          </w14:solidFill>
        </w14:textFill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12890"/>
    <w:multiLevelType w:val="hybridMultilevel"/>
    <w:tmpl w:val="D102C9DA"/>
    <w:lvl w:ilvl="0" w:tplc="F604B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401"/>
        <w:lang w:val="es-CR"/>
        <w14:textFill>
          <w14:solidFill>
            <w14:srgbClr w14:val="FF7401">
              <w14:alpha w14:val="50000"/>
            </w14:srgbClr>
          </w14:solidFill>
        </w14:textFill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4"/>
  </w:num>
  <w:num w:numId="28">
    <w:abstractNumId w:val="6"/>
  </w:num>
  <w:num w:numId="29">
    <w:abstractNumId w:val="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GrammaticalErrors/>
  <w:attachedTemplate r:id="rId1"/>
  <w:styleLockQFSet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989"/>
    <w:rsid w:val="0008079E"/>
    <w:rsid w:val="00096B67"/>
    <w:rsid w:val="000A59BE"/>
    <w:rsid w:val="000D5C93"/>
    <w:rsid w:val="00161A6A"/>
    <w:rsid w:val="001772C9"/>
    <w:rsid w:val="00191F9A"/>
    <w:rsid w:val="001C25B2"/>
    <w:rsid w:val="002A0396"/>
    <w:rsid w:val="002A29BC"/>
    <w:rsid w:val="002B1CFB"/>
    <w:rsid w:val="002B30C4"/>
    <w:rsid w:val="002B4F5C"/>
    <w:rsid w:val="002C7C12"/>
    <w:rsid w:val="002F119D"/>
    <w:rsid w:val="0031038C"/>
    <w:rsid w:val="00364989"/>
    <w:rsid w:val="00386CEA"/>
    <w:rsid w:val="003A08D9"/>
    <w:rsid w:val="003F1712"/>
    <w:rsid w:val="003F71A3"/>
    <w:rsid w:val="003F7B4A"/>
    <w:rsid w:val="00423BA6"/>
    <w:rsid w:val="00460352"/>
    <w:rsid w:val="004B5322"/>
    <w:rsid w:val="004C0BF3"/>
    <w:rsid w:val="004E6EB6"/>
    <w:rsid w:val="0052427E"/>
    <w:rsid w:val="00537263"/>
    <w:rsid w:val="00585805"/>
    <w:rsid w:val="005C431B"/>
    <w:rsid w:val="0060005C"/>
    <w:rsid w:val="00635C11"/>
    <w:rsid w:val="00641C46"/>
    <w:rsid w:val="00656897"/>
    <w:rsid w:val="00665B2A"/>
    <w:rsid w:val="00677692"/>
    <w:rsid w:val="006F1F36"/>
    <w:rsid w:val="00740C1C"/>
    <w:rsid w:val="00755919"/>
    <w:rsid w:val="0078290D"/>
    <w:rsid w:val="008B14D7"/>
    <w:rsid w:val="008B3D0D"/>
    <w:rsid w:val="0093514E"/>
    <w:rsid w:val="00975860"/>
    <w:rsid w:val="009C04D4"/>
    <w:rsid w:val="00A065F5"/>
    <w:rsid w:val="00A24165"/>
    <w:rsid w:val="00A65429"/>
    <w:rsid w:val="00A72E5A"/>
    <w:rsid w:val="00AB00D7"/>
    <w:rsid w:val="00B87EE0"/>
    <w:rsid w:val="00C05DCD"/>
    <w:rsid w:val="00C67673"/>
    <w:rsid w:val="00CA31DB"/>
    <w:rsid w:val="00CC2768"/>
    <w:rsid w:val="00CF387D"/>
    <w:rsid w:val="00D111D8"/>
    <w:rsid w:val="00D91B64"/>
    <w:rsid w:val="00DD4267"/>
    <w:rsid w:val="00E05D31"/>
    <w:rsid w:val="00EA2AB7"/>
    <w:rsid w:val="00EC5051"/>
    <w:rsid w:val="00F2210D"/>
    <w:rsid w:val="00F8221A"/>
    <w:rsid w:val="00FA6CB1"/>
    <w:rsid w:val="00FD7265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417EBC5"/>
  <w15:docId w15:val="{41B75D39-56E7-4996-B40A-89B8303D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0072BF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0072BF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0099FF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000000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000000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000000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000000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0099FF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0099FF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0072BF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b/>
      <w:color w:val="0072BF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b/>
      <w:color w:val="0099FF" w:themeColor="accent1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b/>
      <w:color w:val="000000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b/>
      <w:i/>
      <w:color w:val="000000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color w:val="000000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i/>
      <w:color w:val="000000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0099FF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0099FF" w:themeColor="accent1"/>
      <w:spacing w:val="10"/>
      <w:szCs w:val="20"/>
    </w:rPr>
  </w:style>
  <w:style w:type="paragraph" w:styleId="Ttulo">
    <w:name w:val="Title"/>
    <w:basedOn w:val="Normal"/>
    <w:link w:val="TtuloCar"/>
    <w:uiPriority w:val="10"/>
    <w:pPr>
      <w:pBdr>
        <w:bottom w:val="single" w:sz="8" w:space="4" w:color="0099FF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0099FF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0099FF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/>
      <w:sz w:val="28"/>
      <w:szCs w:val="28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FFCC66" w:themeColor="accent2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Referenciaintensa1">
    <w:name w:val="Referencia intensa1"/>
    <w:basedOn w:val="Normal"/>
    <w:link w:val="Carcterdereferenciaintensa"/>
    <w:uiPriority w:val="32"/>
    <w:qFormat/>
    <w:rPr>
      <w:b/>
      <w:color w:val="0072BF" w:themeColor="accent1" w:themeShade="BF"/>
      <w:u w:val="single"/>
    </w:rPr>
  </w:style>
  <w:style w:type="character" w:customStyle="1" w:styleId="Carcterdereferenciaintensa">
    <w:name w:val="Carácter de referencia intensa"/>
    <w:basedOn w:val="Fuentedeprrafopredeter"/>
    <w:link w:val="Referenciaintensa1"/>
    <w:uiPriority w:val="32"/>
    <w:rPr>
      <w:rFonts w:cs="Times New Roman"/>
      <w:b/>
      <w:color w:val="0072BF" w:themeColor="accent1" w:themeShade="BF"/>
      <w:szCs w:val="20"/>
      <w:u w:val="single"/>
    </w:rPr>
  </w:style>
  <w:style w:type="paragraph" w:customStyle="1" w:styleId="Referenciasutil1">
    <w:name w:val="Referencia sutil1"/>
    <w:basedOn w:val="Normal"/>
    <w:link w:val="Carcterdereferenciasutil"/>
    <w:uiPriority w:val="31"/>
    <w:qFormat/>
    <w:rPr>
      <w:u w:val="single"/>
    </w:rPr>
  </w:style>
  <w:style w:type="character" w:customStyle="1" w:styleId="Carcterdereferenciasutil">
    <w:name w:val="Carácter de referencia sutil"/>
    <w:basedOn w:val="Fuentedeprrafopredeter"/>
    <w:link w:val="Referenciasutil1"/>
    <w:uiPriority w:val="31"/>
    <w:rPr>
      <w:rFonts w:cs="Times New Roman"/>
      <w:color w:val="737373" w:themeColor="text1" w:themeTint="8C"/>
      <w:szCs w:val="20"/>
      <w:u w:val="single"/>
    </w:rPr>
  </w:style>
  <w:style w:type="paragraph" w:customStyle="1" w:styleId="Ttulodelibro1">
    <w:name w:val="Título de libro1"/>
    <w:basedOn w:val="Normal"/>
    <w:link w:val="Carcterdettulodelibro"/>
    <w:uiPriority w:val="33"/>
    <w:semiHidden/>
    <w:unhideWhenUsed/>
    <w:qFormat/>
    <w:rPr>
      <w:rFonts w:asciiTheme="majorHAnsi" w:hAnsiTheme="majorHAnsi"/>
      <w:b/>
      <w:i/>
      <w:color w:val="FFFF00" w:themeColor="accent6"/>
    </w:rPr>
  </w:style>
  <w:style w:type="character" w:customStyle="1" w:styleId="Carcterdettulodelibro">
    <w:name w:val="Carácter de título de libro"/>
    <w:basedOn w:val="Fuentedeprrafopredeter"/>
    <w:link w:val="Ttulodelibro1"/>
    <w:uiPriority w:val="33"/>
    <w:semiHidden/>
    <w:rPr>
      <w:rFonts w:asciiTheme="majorHAnsi" w:hAnsiTheme="majorHAnsi" w:cs="Times New Roman"/>
      <w:b/>
      <w:i/>
      <w:color w:val="FFFF00" w:themeColor="accent6"/>
      <w:szCs w:val="20"/>
    </w:rPr>
  </w:style>
  <w:style w:type="paragraph" w:customStyle="1" w:styleId="nfasisintenso1">
    <w:name w:val="Énfasis intenso1"/>
    <w:basedOn w:val="Normal"/>
    <w:link w:val="Carcterdenfasisintenso"/>
    <w:uiPriority w:val="21"/>
    <w:qFormat/>
    <w:rPr>
      <w:b/>
      <w:i/>
      <w:color w:val="000000" w:themeColor="accent3" w:themeShade="BF"/>
    </w:rPr>
  </w:style>
  <w:style w:type="character" w:customStyle="1" w:styleId="Carcterdenfasisintenso">
    <w:name w:val="Carácter de énfasis intenso"/>
    <w:basedOn w:val="Fuentedeprrafopredeter"/>
    <w:link w:val="nfasisintenso1"/>
    <w:uiPriority w:val="21"/>
    <w:rPr>
      <w:rFonts w:cs="Times New Roman"/>
      <w:b/>
      <w:i/>
      <w:color w:val="000000" w:themeColor="accent3" w:themeShade="BF"/>
      <w:szCs w:val="20"/>
    </w:rPr>
  </w:style>
  <w:style w:type="paragraph" w:customStyle="1" w:styleId="nfasissutil1">
    <w:name w:val="Énfasis sutil1"/>
    <w:basedOn w:val="Normal"/>
    <w:link w:val="Carcterdenfasissutil"/>
    <w:uiPriority w:val="19"/>
    <w:qFormat/>
    <w:rPr>
      <w:i/>
    </w:rPr>
  </w:style>
  <w:style w:type="character" w:customStyle="1" w:styleId="Carcterdenfasissutil">
    <w:name w:val="Carácter de énfasis sutil"/>
    <w:basedOn w:val="Fuentedeprrafopredeter"/>
    <w:link w:val="nfasissutil1"/>
    <w:uiPriority w:val="19"/>
    <w:rPr>
      <w:rFonts w:cs="Times New Roman"/>
      <w:i/>
      <w:color w:val="737373" w:themeColor="text1" w:themeTint="8C"/>
      <w:szCs w:val="2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paragraph" w:styleId="Citadestacada">
    <w:name w:val="Intense Quote"/>
    <w:basedOn w:val="Normal"/>
    <w:uiPriority w:val="30"/>
    <w:qFormat/>
    <w:pPr>
      <w:pBdr>
        <w:top w:val="single" w:sz="36" w:space="10" w:color="66C1FF" w:themeColor="accent1" w:themeTint="99"/>
        <w:left w:val="single" w:sz="24" w:space="10" w:color="0099FF" w:themeColor="accent1"/>
        <w:bottom w:val="single" w:sz="36" w:space="10" w:color="000000" w:themeColor="accent3"/>
        <w:right w:val="single" w:sz="24" w:space="10" w:color="0099FF" w:themeColor="accent1"/>
      </w:pBdr>
      <w:shd w:val="clear" w:color="auto" w:fill="0099FF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aconcuadrcula">
    <w:name w:val="Table Grid"/>
    <w:basedOn w:val="Tablanormal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FFAE0C" w:themeColor="accent2" w:themeShade="BF"/>
      <w:spacing w:val="10"/>
      <w:sz w:val="18"/>
      <w:szCs w:val="18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Textodebloque">
    <w:name w:val="Block Text"/>
    <w:aliases w:val="Bloquear cita"/>
    <w:uiPriority w:val="40"/>
    <w:pPr>
      <w:pBdr>
        <w:top w:val="single" w:sz="2" w:space="10" w:color="66C1FF" w:themeColor="accent1" w:themeTint="99"/>
        <w:bottom w:val="single" w:sz="24" w:space="10" w:color="66C1F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paragraph" w:styleId="Listaconvietas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FFCC66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ipervnculo">
    <w:name w:val="Hyperlink"/>
    <w:basedOn w:val="Fuentedeprrafopredeter"/>
    <w:uiPriority w:val="99"/>
    <w:unhideWhenUsed/>
    <w:rPr>
      <w:color w:val="E6AF00" w:themeColor="hyperlink"/>
      <w:u w:val="single"/>
    </w:rPr>
  </w:style>
  <w:style w:type="paragraph" w:customStyle="1" w:styleId="Nombre">
    <w:name w:val="Nombre"/>
    <w:basedOn w:val="Normal"/>
    <w:qFormat/>
    <w:pPr>
      <w:spacing w:after="0"/>
    </w:pPr>
    <w:rPr>
      <w:rFonts w:asciiTheme="majorHAnsi" w:hAnsiTheme="majorHAnsi"/>
      <w:b/>
      <w:color w:val="0099FF" w:themeColor="accent1"/>
      <w:sz w:val="4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FFFF00" w:themeColor="accent6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FFCC66" w:themeColor="accent2"/>
      <w:spacing w:val="2"/>
      <w:w w:val="100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0099FF" w:themeColor="accent1"/>
      <w:sz w:val="22"/>
      <w:szCs w:val="22"/>
      <w:u w:val="single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Subseccin">
    <w:name w:val="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0099FF" w:themeColor="accent1"/>
      <w:spacing w:val="20"/>
      <w:sz w:val="24"/>
      <w:szCs w:val="24"/>
    </w:rPr>
  </w:style>
  <w:style w:type="paragraph" w:customStyle="1" w:styleId="Textodesubseccin">
    <w:name w:val="Texto de subsección"/>
    <w:basedOn w:val="Normal"/>
    <w:qFormat/>
    <w:pPr>
      <w:spacing w:before="120"/>
      <w:contextualSpacing/>
    </w:pPr>
  </w:style>
  <w:style w:type="paragraph" w:customStyle="1" w:styleId="Fechadesubseccin">
    <w:name w:val="Fecha de subsecció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24"/>
    </w:rPr>
  </w:style>
  <w:style w:type="paragraph" w:customStyle="1" w:styleId="Seccin">
    <w:name w:val="Secció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FFCC66" w:themeColor="accent2"/>
      <w:sz w:val="28"/>
    </w:rPr>
  </w:style>
  <w:style w:type="paragraph" w:customStyle="1" w:styleId="Textogris">
    <w:name w:val="Texto gris"/>
    <w:basedOn w:val="Sinespaciado"/>
    <w:unhideWhenUsed/>
    <w:qFormat/>
    <w:rPr>
      <w:rFonts w:asciiTheme="majorHAnsi" w:hAnsiTheme="majorHAnsi"/>
      <w:sz w:val="20"/>
    </w:rPr>
  </w:style>
  <w:style w:type="character" w:customStyle="1" w:styleId="CarcterFechaSubseccin">
    <w:name w:val="CarácterFechaSubsección"/>
    <w:basedOn w:val="Fuentedeprrafopredeter"/>
    <w:uiPriority w:val="99"/>
    <w:unhideWhenUsed/>
  </w:style>
  <w:style w:type="paragraph" w:styleId="Prrafodelista">
    <w:name w:val="List Paragraph"/>
    <w:basedOn w:val="Normal"/>
    <w:uiPriority w:val="34"/>
    <w:qFormat/>
    <w:rsid w:val="00A72E5A"/>
    <w:pPr>
      <w:spacing w:after="0" w:line="240" w:lineRule="auto"/>
      <w:ind w:left="720"/>
      <w:contextualSpacing/>
    </w:pPr>
    <w:rPr>
      <w:rFonts w:eastAsiaTheme="minorEastAsia" w:cstheme="minorBidi"/>
      <w:color w:val="auto"/>
      <w:sz w:val="24"/>
      <w:szCs w:val="24"/>
      <w:lang w:val="es-ES_tradnl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37263"/>
    <w:rPr>
      <w:color w:val="FFA2A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scrumstudy.com/" TargetMode="External"/><Relationship Id="rId18" Type="http://schemas.openxmlformats.org/officeDocument/2006/relationships/hyperlink" Target="http://www.itsinfocom.com/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://credit-force.com/index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://www.rcinvercom.com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asablancacr.com/" TargetMode="External"/><Relationship Id="rId20" Type="http://schemas.openxmlformats.org/officeDocument/2006/relationships/hyperlink" Target="https://topografiajdferarios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josiasmachado.website" TargetMode="External"/><Relationship Id="rId24" Type="http://schemas.openxmlformats.org/officeDocument/2006/relationships/hyperlink" Target="http://www.iss-consultores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platzi.com" TargetMode="External"/><Relationship Id="rId23" Type="http://schemas.openxmlformats.org/officeDocument/2006/relationships/hyperlink" Target="https://www.crediserver.net/" TargetMode="External"/><Relationship Id="rId28" Type="http://schemas.openxmlformats.org/officeDocument/2006/relationships/footer" Target="footer3.xml"/><Relationship Id="rId10" Type="http://schemas.openxmlformats.org/officeDocument/2006/relationships/hyperlink" Target="mailto:josiah.machado@outlook.com" TargetMode="External"/><Relationship Id="rId19" Type="http://schemas.openxmlformats.org/officeDocument/2006/relationships/hyperlink" Target="https://www.promerica.fi.cr/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upi.ac.cr/" TargetMode="External"/><Relationship Id="rId22" Type="http://schemas.openxmlformats.org/officeDocument/2006/relationships/hyperlink" Target="http://www.conecte.cr/Home.aspx?ReturnUrl=%2f" TargetMode="Externa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_8\AppData\Roaming\Microsoft\Plantillas\Curr&#237;culum%20vitae%20(tema%20Equida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482C167001492482375D2D0673A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48FCB-D344-4C7C-9006-B79B29AF3A5C}"/>
      </w:docPartPr>
      <w:docPartBody>
        <w:p w:rsidR="003B2A08" w:rsidRDefault="00DF455B">
          <w:pPr>
            <w:pStyle w:val="EB482C167001492482375D2D0673A0EA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9D4FF08D87834D9DA0DFCE77ECD1E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97245-EF13-4255-83BF-74D833EFA2AE}"/>
      </w:docPartPr>
      <w:docPartBody>
        <w:p w:rsidR="003B2A08" w:rsidRDefault="00DF455B">
          <w:pPr>
            <w:pStyle w:val="9D4FF08D87834D9DA0DFCE77ECD1EA18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5B"/>
    <w:rsid w:val="00024C7C"/>
    <w:rsid w:val="00026E33"/>
    <w:rsid w:val="000910DA"/>
    <w:rsid w:val="002C356A"/>
    <w:rsid w:val="003B2A08"/>
    <w:rsid w:val="004A277B"/>
    <w:rsid w:val="004F6058"/>
    <w:rsid w:val="00951747"/>
    <w:rsid w:val="00A64378"/>
    <w:rsid w:val="00DF455B"/>
    <w:rsid w:val="00F1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3B2A08"/>
    <w:rPr>
      <w:color w:val="808080"/>
    </w:rPr>
  </w:style>
  <w:style w:type="paragraph" w:customStyle="1" w:styleId="EB482C167001492482375D2D0673A0EA">
    <w:name w:val="EB482C167001492482375D2D0673A0EA"/>
  </w:style>
  <w:style w:type="paragraph" w:customStyle="1" w:styleId="9D4FF08D87834D9DA0DFCE77ECD1EA18">
    <w:name w:val="9D4FF08D87834D9DA0DFCE77ECD1EA18"/>
  </w:style>
  <w:style w:type="paragraph" w:customStyle="1" w:styleId="E1301D9F91F040189837361EDADD5EDD">
    <w:name w:val="E1301D9F91F040189837361EDADD5EDD"/>
  </w:style>
  <w:style w:type="paragraph" w:customStyle="1" w:styleId="13324889AA50433A87C3F6D88CE29507">
    <w:name w:val="13324889AA50433A87C3F6D88CE29507"/>
  </w:style>
  <w:style w:type="paragraph" w:customStyle="1" w:styleId="A1EA65C578644076A91861C35EF9FFEF">
    <w:name w:val="A1EA65C578644076A91861C35EF9FFEF"/>
  </w:style>
  <w:style w:type="paragraph" w:customStyle="1" w:styleId="BF638CF1BDAF4992869AD60A82779761">
    <w:name w:val="BF638CF1BDAF4992869AD60A82779761"/>
  </w:style>
  <w:style w:type="paragraph" w:customStyle="1" w:styleId="E0132B0FF672497E9AF63266E5828D25">
    <w:name w:val="E0132B0FF672497E9AF63266E5828D25"/>
  </w:style>
  <w:style w:type="paragraph" w:customStyle="1" w:styleId="346CFA9406344A92A7536F1AC12C08E1">
    <w:name w:val="346CFA9406344A92A7536F1AC12C08E1"/>
  </w:style>
  <w:style w:type="paragraph" w:customStyle="1" w:styleId="F35F67FC734B46C79898225DB1BD8EB0">
    <w:name w:val="F35F67FC734B46C79898225DB1BD8EB0"/>
  </w:style>
  <w:style w:type="paragraph" w:customStyle="1" w:styleId="95906DC991244B37AA4EF86A9F81B162">
    <w:name w:val="95906DC991244B37AA4EF86A9F81B162"/>
  </w:style>
  <w:style w:type="paragraph" w:customStyle="1" w:styleId="A88EBBC98D4349EA8B6B25AEA9917B0B">
    <w:name w:val="A88EBBC98D4349EA8B6B25AEA9917B0B"/>
  </w:style>
  <w:style w:type="paragraph" w:customStyle="1" w:styleId="B4BEA777DAA94D77B0F79A1386848868">
    <w:name w:val="B4BEA777DAA94D77B0F79A1386848868"/>
  </w:style>
  <w:style w:type="paragraph" w:customStyle="1" w:styleId="FC94A6A098384CC88BF8C82C36F8FB53">
    <w:name w:val="FC94A6A098384CC88BF8C82C36F8FB53"/>
  </w:style>
  <w:style w:type="paragraph" w:customStyle="1" w:styleId="C71292BBC3334BD0A91F5C58A4189A20">
    <w:name w:val="C71292BBC3334BD0A91F5C58A4189A20"/>
  </w:style>
  <w:style w:type="paragraph" w:customStyle="1" w:styleId="CE185F2239FE43A7B7BE35D1F85CCDAE">
    <w:name w:val="CE185F2239FE43A7B7BE35D1F85CCDAE"/>
  </w:style>
  <w:style w:type="paragraph" w:customStyle="1" w:styleId="7DC6C468BFDB47E49DDAFA9AC6B306A6">
    <w:name w:val="7DC6C468BFDB47E49DDAFA9AC6B306A6"/>
  </w:style>
  <w:style w:type="paragraph" w:customStyle="1" w:styleId="1196D37A0CF64A86A33433890054C8BD">
    <w:name w:val="1196D37A0CF64A86A33433890054C8BD"/>
  </w:style>
  <w:style w:type="paragraph" w:customStyle="1" w:styleId="B154FA33067E4E1AA36CE9C690F34619">
    <w:name w:val="B154FA33067E4E1AA36CE9C690F34619"/>
    <w:rsid w:val="003B2A08"/>
  </w:style>
  <w:style w:type="paragraph" w:customStyle="1" w:styleId="D6F71805174C4D81BE6F2ECFB9530759">
    <w:name w:val="D6F71805174C4D81BE6F2ECFB9530759"/>
    <w:rsid w:val="003B2A08"/>
  </w:style>
  <w:style w:type="paragraph" w:customStyle="1" w:styleId="6B1402B40BE94EEE900743B28FFB6F91">
    <w:name w:val="6B1402B40BE94EEE900743B28FFB6F91"/>
    <w:rsid w:val="003B2A08"/>
  </w:style>
  <w:style w:type="paragraph" w:customStyle="1" w:styleId="C3A5C54A854C48E8AAEA5CC099E18F4D">
    <w:name w:val="C3A5C54A854C48E8AAEA5CC099E18F4D"/>
    <w:rsid w:val="003B2A08"/>
  </w:style>
  <w:style w:type="paragraph" w:customStyle="1" w:styleId="BC5335F770894469ACF245562B847563">
    <w:name w:val="BC5335F770894469ACF245562B847563"/>
    <w:rsid w:val="003B2A08"/>
  </w:style>
  <w:style w:type="paragraph" w:customStyle="1" w:styleId="FBA44ECA531E4BDCB6CB68DA959627C0">
    <w:name w:val="FBA44ECA531E4BDCB6CB68DA959627C0"/>
    <w:rsid w:val="003B2A08"/>
  </w:style>
  <w:style w:type="paragraph" w:customStyle="1" w:styleId="B732EE73B50C4518B1BEA39885CF43FA">
    <w:name w:val="B732EE73B50C4518B1BEA39885CF43FA"/>
    <w:rsid w:val="003B2A08"/>
  </w:style>
  <w:style w:type="paragraph" w:customStyle="1" w:styleId="03576C8A579042E785270C49D6BE9523">
    <w:name w:val="03576C8A579042E785270C49D6BE9523"/>
    <w:rsid w:val="003B2A08"/>
  </w:style>
  <w:style w:type="paragraph" w:customStyle="1" w:styleId="1DF6A148E7BB481983C9D23EAF5B1831">
    <w:name w:val="1DF6A148E7BB481983C9D23EAF5B1831"/>
    <w:rsid w:val="003B2A08"/>
  </w:style>
  <w:style w:type="paragraph" w:customStyle="1" w:styleId="A20185B8C97C445E8637450DBDBF50BA">
    <w:name w:val="A20185B8C97C445E8637450DBDBF50BA"/>
    <w:rsid w:val="003B2A08"/>
  </w:style>
  <w:style w:type="paragraph" w:customStyle="1" w:styleId="5A173BE0CF864C788257EA561E7627B1">
    <w:name w:val="5A173BE0CF864C788257EA561E7627B1"/>
    <w:rsid w:val="003B2A08"/>
  </w:style>
  <w:style w:type="paragraph" w:customStyle="1" w:styleId="6258CBEB64074EA58AB247922BB5BBCC">
    <w:name w:val="6258CBEB64074EA58AB247922BB5BBCC"/>
    <w:rsid w:val="003B2A08"/>
  </w:style>
  <w:style w:type="paragraph" w:customStyle="1" w:styleId="3998099757FD43D183C38EDCD22AD86E">
    <w:name w:val="3998099757FD43D183C38EDCD22AD86E"/>
    <w:rsid w:val="003B2A08"/>
  </w:style>
  <w:style w:type="paragraph" w:customStyle="1" w:styleId="B51185C35E34499F89779A21FC887A40">
    <w:name w:val="B51185C35E34499F89779A21FC887A40"/>
    <w:rsid w:val="003B2A08"/>
  </w:style>
  <w:style w:type="paragraph" w:customStyle="1" w:styleId="DD67CAA52923434892858D29AAAFE83B">
    <w:name w:val="DD67CAA52923434892858D29AAAFE83B"/>
    <w:rsid w:val="003B2A08"/>
  </w:style>
  <w:style w:type="paragraph" w:customStyle="1" w:styleId="EA4E0DAAF04A405BAA42714A2A1287ED">
    <w:name w:val="EA4E0DAAF04A405BAA42714A2A1287ED"/>
    <w:rsid w:val="003B2A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Personalizado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0099FF"/>
      </a:accent1>
      <a:accent2>
        <a:srgbClr val="FFCC66"/>
      </a:accent2>
      <a:accent3>
        <a:srgbClr val="000000"/>
      </a:accent3>
      <a:accent4>
        <a:srgbClr val="956251"/>
      </a:accent4>
      <a:accent5>
        <a:srgbClr val="3366FF"/>
      </a:accent5>
      <a:accent6>
        <a:srgbClr val="FFFF00"/>
      </a:accent6>
      <a:hlink>
        <a:srgbClr val="E6AF00"/>
      </a:hlink>
      <a:folHlink>
        <a:srgbClr val="FFA2A3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8EF5A262-B072-485F-80EC-EF7537D25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(tema Equidad).dotx</Template>
  <TotalTime>21</TotalTime>
  <Pages>1</Pages>
  <Words>860</Words>
  <Characters>4733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[Enter Document Title]</vt:lpstr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Josías Daniel Machado Venturini</dc:creator>
  <cp:keywords/>
  <cp:lastModifiedBy>Usuario_8</cp:lastModifiedBy>
  <cp:revision>6</cp:revision>
  <dcterms:created xsi:type="dcterms:W3CDTF">2018-05-23T18:21:00Z</dcterms:created>
  <dcterms:modified xsi:type="dcterms:W3CDTF">2018-05-28T02:59:00Z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</Properties>
</file>